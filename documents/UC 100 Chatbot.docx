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 w:rsidRPr="003F73D5" w14:paraId="2826E584" w14:textId="77777777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11C75C26" w14:textId="77777777" w:rsidR="00036C64" w:rsidRPr="003F73D5" w:rsidRDefault="00036C64">
            <w:pPr>
              <w:pStyle w:val="Heading1"/>
              <w:rPr>
                <w:rFonts w:cs="Tahoma"/>
              </w:rPr>
            </w:pPr>
            <w:r w:rsidRPr="003F73D5">
              <w:rPr>
                <w:rFonts w:cs="Tahoma"/>
              </w:rPr>
              <w:t>General Information</w:t>
            </w:r>
          </w:p>
        </w:tc>
      </w:tr>
      <w:tr w:rsidR="00036C64" w:rsidRPr="003F73D5" w14:paraId="652D7EA9" w14:textId="77777777">
        <w:trPr>
          <w:trHeight w:val="764"/>
        </w:trPr>
        <w:tc>
          <w:tcPr>
            <w:tcW w:w="4518" w:type="dxa"/>
          </w:tcPr>
          <w:p w14:paraId="773FBCE9" w14:textId="03C362EE" w:rsidR="00623910" w:rsidRPr="003F73D5" w:rsidRDefault="00623910">
            <w:pPr>
              <w:rPr>
                <w:rFonts w:ascii="Tahoma" w:hAnsi="Tahoma" w:cs="Tahoma"/>
                <w:sz w:val="16"/>
              </w:rPr>
            </w:pPr>
            <w:r w:rsidRPr="00E5656F">
              <w:rPr>
                <w:rFonts w:ascii="Tahoma" w:hAnsi="Tahoma" w:cs="Tahoma"/>
                <w:b/>
                <w:bCs/>
                <w:sz w:val="16"/>
              </w:rPr>
              <w:t xml:space="preserve">Use Case </w:t>
            </w:r>
            <w:r w:rsidR="00CE3A33" w:rsidRPr="00E5656F">
              <w:rPr>
                <w:rFonts w:ascii="Tahoma" w:hAnsi="Tahoma" w:cs="Tahoma"/>
                <w:b/>
                <w:bCs/>
                <w:sz w:val="16"/>
              </w:rPr>
              <w:t>Name\</w:t>
            </w:r>
            <w:r w:rsidR="00036C64" w:rsidRPr="00E5656F">
              <w:rPr>
                <w:rFonts w:ascii="Tahoma" w:hAnsi="Tahoma" w:cs="Tahoma"/>
                <w:b/>
                <w:bCs/>
                <w:sz w:val="16"/>
              </w:rPr>
              <w:t>Number:</w:t>
            </w:r>
            <w:r w:rsidR="00036C64" w:rsidRPr="003F73D5">
              <w:rPr>
                <w:rFonts w:ascii="Tahoma" w:hAnsi="Tahoma" w:cs="Tahoma"/>
                <w:sz w:val="16"/>
              </w:rPr>
              <w:t xml:space="preserve"> </w:t>
            </w:r>
            <w:r w:rsidR="008A72AA" w:rsidRPr="003F73D5">
              <w:rPr>
                <w:rFonts w:ascii="Tahoma" w:hAnsi="Tahoma" w:cs="Tahoma"/>
                <w:sz w:val="16"/>
              </w:rPr>
              <w:t xml:space="preserve">UC 100 </w:t>
            </w:r>
            <w:r w:rsidR="001E4FD6" w:rsidRPr="003F73D5">
              <w:rPr>
                <w:rFonts w:ascii="Tahoma" w:hAnsi="Tahoma" w:cs="Tahoma"/>
                <w:sz w:val="16"/>
              </w:rPr>
              <w:t>Chatbot</w:t>
            </w:r>
          </w:p>
          <w:p w14:paraId="633F2D2E" w14:textId="5CA0C756" w:rsidR="00036C64" w:rsidRPr="003F73D5" w:rsidRDefault="00036C64">
            <w:pPr>
              <w:rPr>
                <w:rFonts w:ascii="Tahoma" w:hAnsi="Tahoma" w:cs="Tahoma"/>
                <w:sz w:val="16"/>
              </w:rPr>
            </w:pPr>
            <w:r w:rsidRPr="00E5656F">
              <w:rPr>
                <w:rFonts w:ascii="Tahoma" w:hAnsi="Tahoma" w:cs="Tahoma"/>
                <w:b/>
                <w:bCs/>
                <w:sz w:val="16"/>
              </w:rPr>
              <w:t>Subject Area:</w:t>
            </w:r>
            <w:r w:rsidR="00F53DE4" w:rsidRPr="003F73D5">
              <w:rPr>
                <w:rFonts w:ascii="Tahoma" w:hAnsi="Tahoma" w:cs="Tahoma"/>
                <w:sz w:val="16"/>
              </w:rPr>
              <w:t xml:space="preserve"> </w:t>
            </w:r>
            <w:r w:rsidR="001E4FD6" w:rsidRPr="003F73D5">
              <w:rPr>
                <w:rFonts w:ascii="Tahoma" w:hAnsi="Tahoma" w:cs="Tahoma"/>
                <w:sz w:val="16"/>
              </w:rPr>
              <w:t>User-</w:t>
            </w:r>
            <w:r w:rsidR="008A72AA" w:rsidRPr="003F73D5">
              <w:rPr>
                <w:rFonts w:ascii="Tahoma" w:hAnsi="Tahoma" w:cs="Tahoma"/>
                <w:sz w:val="16"/>
              </w:rPr>
              <w:t>Chatbot Interaction</w:t>
            </w:r>
          </w:p>
          <w:p w14:paraId="09B52557" w14:textId="092E2B59" w:rsidR="00036C64" w:rsidRPr="003F73D5" w:rsidRDefault="00036C64">
            <w:pPr>
              <w:rPr>
                <w:rFonts w:ascii="Tahoma" w:hAnsi="Tahoma" w:cs="Tahoma"/>
                <w:sz w:val="16"/>
              </w:rPr>
            </w:pPr>
            <w:r w:rsidRPr="00E5656F">
              <w:rPr>
                <w:rFonts w:ascii="Tahoma" w:hAnsi="Tahoma" w:cs="Tahoma"/>
                <w:b/>
                <w:bCs/>
                <w:sz w:val="16"/>
              </w:rPr>
              <w:t>Description:</w:t>
            </w:r>
            <w:r w:rsidR="00F53DE4" w:rsidRPr="003F73D5">
              <w:rPr>
                <w:rFonts w:ascii="Tahoma" w:hAnsi="Tahoma" w:cs="Tahoma"/>
                <w:sz w:val="16"/>
              </w:rPr>
              <w:t xml:space="preserve"> </w:t>
            </w:r>
            <w:r w:rsidR="001E4FD6" w:rsidRPr="003F73D5">
              <w:rPr>
                <w:rFonts w:ascii="Tahoma" w:hAnsi="Tahoma" w:cs="Tahoma"/>
                <w:sz w:val="16"/>
              </w:rPr>
              <w:t xml:space="preserve">User ask questions </w:t>
            </w:r>
            <w:r w:rsidR="002A493E">
              <w:rPr>
                <w:rFonts w:ascii="Tahoma" w:hAnsi="Tahoma" w:cs="Tahoma"/>
                <w:sz w:val="16"/>
              </w:rPr>
              <w:t>and get responses from the chatbot</w:t>
            </w:r>
          </w:p>
          <w:p w14:paraId="0566361A" w14:textId="77777777" w:rsidR="00036C64" w:rsidRPr="003F73D5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230" w:type="dxa"/>
          </w:tcPr>
          <w:p w14:paraId="3D363F77" w14:textId="2EC97AD5" w:rsidR="00036C64" w:rsidRPr="003F73D5" w:rsidRDefault="00036C64">
            <w:pPr>
              <w:rPr>
                <w:rFonts w:ascii="Tahoma" w:hAnsi="Tahoma" w:cs="Tahoma"/>
                <w:sz w:val="16"/>
              </w:rPr>
            </w:pPr>
            <w:r w:rsidRPr="00E5656F">
              <w:rPr>
                <w:rFonts w:ascii="Tahoma" w:hAnsi="Tahoma" w:cs="Tahoma"/>
                <w:b/>
                <w:bCs/>
                <w:sz w:val="16"/>
              </w:rPr>
              <w:t>Responsible Analyst:</w:t>
            </w:r>
            <w:r w:rsidR="00F53DE4" w:rsidRPr="003F73D5">
              <w:rPr>
                <w:rFonts w:ascii="Tahoma" w:hAnsi="Tahoma" w:cs="Tahoma"/>
                <w:sz w:val="16"/>
              </w:rPr>
              <w:t xml:space="preserve"> Jihyuk Chung</w:t>
            </w:r>
          </w:p>
        </w:tc>
      </w:tr>
    </w:tbl>
    <w:p w14:paraId="1D610FB5" w14:textId="77777777" w:rsidR="00036C64" w:rsidRPr="003F73D5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:rsidRPr="003F73D5" w14:paraId="50D0016F" w14:textId="77777777">
        <w:tc>
          <w:tcPr>
            <w:tcW w:w="8748" w:type="dxa"/>
            <w:gridSpan w:val="2"/>
            <w:shd w:val="pct25" w:color="auto" w:fill="FFFFFF"/>
          </w:tcPr>
          <w:p w14:paraId="2FA46554" w14:textId="77777777" w:rsidR="00036C64" w:rsidRPr="003F73D5" w:rsidRDefault="00036C64">
            <w:pPr>
              <w:pStyle w:val="Heading1"/>
              <w:rPr>
                <w:rFonts w:cs="Tahoma"/>
              </w:rPr>
            </w:pPr>
            <w:r w:rsidRPr="003F73D5">
              <w:rPr>
                <w:rFonts w:cs="Tahoma"/>
              </w:rPr>
              <w:t>Requirements/Feature Trace</w:t>
            </w:r>
          </w:p>
        </w:tc>
      </w:tr>
      <w:tr w:rsidR="00036C64" w:rsidRPr="003F73D5" w14:paraId="49508400" w14:textId="77777777">
        <w:trPr>
          <w:trHeight w:val="260"/>
        </w:trPr>
        <w:tc>
          <w:tcPr>
            <w:tcW w:w="1008" w:type="dxa"/>
          </w:tcPr>
          <w:p w14:paraId="56D3E8D2" w14:textId="77777777" w:rsidR="00036C64" w:rsidRPr="003F73D5" w:rsidRDefault="009B3DE6" w:rsidP="00472218">
            <w:pPr>
              <w:pStyle w:val="Heading2"/>
              <w:jc w:val="left"/>
              <w:rPr>
                <w:rFonts w:ascii="Tahoma" w:hAnsi="Tahoma" w:cs="Tahoma"/>
                <w:b/>
                <w:sz w:val="16"/>
              </w:rPr>
            </w:pPr>
            <w:r w:rsidRPr="003F73D5">
              <w:rPr>
                <w:rFonts w:ascii="Tahoma" w:hAnsi="Tahoma" w:cs="Tahoma"/>
                <w:b/>
                <w:sz w:val="16"/>
              </w:rPr>
              <w:t>REQ</w:t>
            </w:r>
            <w:r w:rsidR="00036C64" w:rsidRPr="003F73D5">
              <w:rPr>
                <w:rFonts w:ascii="Tahoma" w:hAnsi="Tahoma" w:cs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14:paraId="1A97B6E7" w14:textId="77777777" w:rsidR="00036C64" w:rsidRPr="003F73D5" w:rsidRDefault="00036C64" w:rsidP="00E20FD8">
            <w:pPr>
              <w:pStyle w:val="Heading4"/>
              <w:jc w:val="left"/>
              <w:rPr>
                <w:rFonts w:cs="Tahoma"/>
                <w:sz w:val="16"/>
              </w:rPr>
            </w:pPr>
            <w:r w:rsidRPr="003F73D5">
              <w:rPr>
                <w:rFonts w:cs="Tahoma"/>
                <w:sz w:val="16"/>
              </w:rPr>
              <w:t>Requirements Name and / or Short Description</w:t>
            </w:r>
          </w:p>
        </w:tc>
      </w:tr>
      <w:tr w:rsidR="00036C64" w:rsidRPr="003F73D5" w14:paraId="32FF7856" w14:textId="77777777">
        <w:trPr>
          <w:trHeight w:val="260"/>
        </w:trPr>
        <w:tc>
          <w:tcPr>
            <w:tcW w:w="1008" w:type="dxa"/>
          </w:tcPr>
          <w:p w14:paraId="30E4C3CD" w14:textId="256B3939" w:rsidR="00036C64" w:rsidRPr="003F73D5" w:rsidRDefault="00472218" w:rsidP="00472218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0</w:t>
            </w:r>
            <w:r w:rsidR="00E20FD8" w:rsidRPr="003F73D5"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7740" w:type="dxa"/>
          </w:tcPr>
          <w:p w14:paraId="5338541B" w14:textId="44E7F209" w:rsidR="00036C64" w:rsidRPr="003F73D5" w:rsidRDefault="001E4FD6" w:rsidP="00E20FD8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User must be able to ask questions to the chatbot</w:t>
            </w:r>
          </w:p>
        </w:tc>
      </w:tr>
      <w:tr w:rsidR="00036C64" w:rsidRPr="003F73D5" w14:paraId="41F36396" w14:textId="77777777">
        <w:trPr>
          <w:trHeight w:val="260"/>
        </w:trPr>
        <w:tc>
          <w:tcPr>
            <w:tcW w:w="1008" w:type="dxa"/>
          </w:tcPr>
          <w:p w14:paraId="0DB83DA2" w14:textId="7698E42C" w:rsidR="00036C64" w:rsidRPr="003F73D5" w:rsidRDefault="00E20FD8" w:rsidP="00472218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7740" w:type="dxa"/>
          </w:tcPr>
          <w:p w14:paraId="702120C7" w14:textId="7EFFFE46" w:rsidR="00036C64" w:rsidRPr="003F73D5" w:rsidRDefault="001E4FD6" w:rsidP="00E20FD8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Chatbot must answer or give a response to the user</w:t>
            </w:r>
          </w:p>
        </w:tc>
      </w:tr>
      <w:tr w:rsidR="00036C64" w:rsidRPr="003F73D5" w14:paraId="13BC57BC" w14:textId="77777777">
        <w:trPr>
          <w:trHeight w:val="260"/>
        </w:trPr>
        <w:tc>
          <w:tcPr>
            <w:tcW w:w="1008" w:type="dxa"/>
          </w:tcPr>
          <w:p w14:paraId="31403D8C" w14:textId="61C107D8" w:rsidR="00036C64" w:rsidRPr="003F73D5" w:rsidRDefault="001E4FD6" w:rsidP="00472218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15</w:t>
            </w:r>
          </w:p>
        </w:tc>
        <w:tc>
          <w:tcPr>
            <w:tcW w:w="7740" w:type="dxa"/>
          </w:tcPr>
          <w:p w14:paraId="0885E55A" w14:textId="7D52547B" w:rsidR="00036C64" w:rsidRPr="003F73D5" w:rsidRDefault="001E4FD6" w:rsidP="00E20FD8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User must be able to send unanswered questions to associated professors</w:t>
            </w:r>
          </w:p>
        </w:tc>
      </w:tr>
      <w:tr w:rsidR="00036C64" w:rsidRPr="003F73D5" w14:paraId="6C7A07E9" w14:textId="77777777">
        <w:trPr>
          <w:trHeight w:val="260"/>
        </w:trPr>
        <w:tc>
          <w:tcPr>
            <w:tcW w:w="1008" w:type="dxa"/>
          </w:tcPr>
          <w:p w14:paraId="3B7E76F4" w14:textId="791745E6" w:rsidR="00036C64" w:rsidRPr="003F73D5" w:rsidRDefault="001E4FD6" w:rsidP="00472218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20</w:t>
            </w:r>
          </w:p>
        </w:tc>
        <w:tc>
          <w:tcPr>
            <w:tcW w:w="7740" w:type="dxa"/>
          </w:tcPr>
          <w:p w14:paraId="7DA63632" w14:textId="5FAA1B99" w:rsidR="00036C64" w:rsidRPr="003F73D5" w:rsidRDefault="001E4FD6" w:rsidP="00E20FD8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User must be able to delete their chat history</w:t>
            </w:r>
          </w:p>
        </w:tc>
      </w:tr>
    </w:tbl>
    <w:p w14:paraId="208E5747" w14:textId="77777777" w:rsidR="00036C64" w:rsidRPr="003F73D5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RPr="003F73D5" w14:paraId="7C6165BB" w14:textId="77777777">
        <w:tc>
          <w:tcPr>
            <w:tcW w:w="8748" w:type="dxa"/>
            <w:gridSpan w:val="3"/>
            <w:shd w:val="pct25" w:color="auto" w:fill="FFFFFF"/>
          </w:tcPr>
          <w:p w14:paraId="0FB70C59" w14:textId="77777777" w:rsidR="00036C64" w:rsidRPr="003F73D5" w:rsidRDefault="00036C64">
            <w:pPr>
              <w:pStyle w:val="Heading1"/>
              <w:rPr>
                <w:rFonts w:cs="Tahoma"/>
              </w:rPr>
            </w:pPr>
            <w:r w:rsidRPr="003F73D5">
              <w:rPr>
                <w:rFonts w:cs="Tahoma"/>
              </w:rPr>
              <w:t>Revision History</w:t>
            </w:r>
          </w:p>
        </w:tc>
      </w:tr>
      <w:tr w:rsidR="00036C64" w:rsidRPr="003F73D5" w14:paraId="4CD44837" w14:textId="77777777">
        <w:tc>
          <w:tcPr>
            <w:tcW w:w="2214" w:type="dxa"/>
          </w:tcPr>
          <w:p w14:paraId="3F88A800" w14:textId="77777777" w:rsidR="00036C64" w:rsidRPr="003F73D5" w:rsidRDefault="00036C64" w:rsidP="00472218">
            <w:pPr>
              <w:pStyle w:val="Heading3"/>
              <w:jc w:val="left"/>
              <w:rPr>
                <w:rFonts w:cs="Tahoma"/>
                <w:sz w:val="16"/>
              </w:rPr>
            </w:pPr>
            <w:r w:rsidRPr="003F73D5">
              <w:rPr>
                <w:rFonts w:cs="Tahoma"/>
                <w:sz w:val="16"/>
              </w:rPr>
              <w:t>Author</w:t>
            </w:r>
          </w:p>
        </w:tc>
        <w:tc>
          <w:tcPr>
            <w:tcW w:w="2214" w:type="dxa"/>
          </w:tcPr>
          <w:p w14:paraId="78A1E595" w14:textId="77777777" w:rsidR="00036C64" w:rsidRPr="003F73D5" w:rsidRDefault="00036C64" w:rsidP="00472218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14:paraId="75F1804F" w14:textId="77777777" w:rsidR="00036C64" w:rsidRPr="003F73D5" w:rsidRDefault="00036C64" w:rsidP="00472218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Comments</w:t>
            </w:r>
          </w:p>
        </w:tc>
      </w:tr>
      <w:tr w:rsidR="00036C64" w:rsidRPr="003F73D5" w14:paraId="312D9E2B" w14:textId="77777777">
        <w:tc>
          <w:tcPr>
            <w:tcW w:w="2214" w:type="dxa"/>
          </w:tcPr>
          <w:p w14:paraId="06E34704" w14:textId="6F07EAEB" w:rsidR="00036C64" w:rsidRPr="003F73D5" w:rsidRDefault="00F53DE4" w:rsidP="00472218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Jihyuk Chung</w:t>
            </w:r>
          </w:p>
        </w:tc>
        <w:tc>
          <w:tcPr>
            <w:tcW w:w="2214" w:type="dxa"/>
          </w:tcPr>
          <w:p w14:paraId="5828208B" w14:textId="095E81F7" w:rsidR="00036C64" w:rsidRPr="003F73D5" w:rsidRDefault="00F53DE4" w:rsidP="00472218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Oct 05, 2020</w:t>
            </w:r>
          </w:p>
        </w:tc>
        <w:tc>
          <w:tcPr>
            <w:tcW w:w="4320" w:type="dxa"/>
          </w:tcPr>
          <w:p w14:paraId="16756843" w14:textId="64E098C7" w:rsidR="00036C64" w:rsidRPr="003F73D5" w:rsidRDefault="00F53DE4" w:rsidP="00472218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First Draft</w:t>
            </w:r>
          </w:p>
        </w:tc>
      </w:tr>
      <w:tr w:rsidR="00036C64" w:rsidRPr="003F73D5" w14:paraId="3C271053" w14:textId="77777777">
        <w:tc>
          <w:tcPr>
            <w:tcW w:w="2214" w:type="dxa"/>
          </w:tcPr>
          <w:p w14:paraId="3E19AA91" w14:textId="77777777" w:rsidR="00036C64" w:rsidRPr="003F73D5" w:rsidRDefault="00036C64" w:rsidP="00472218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14" w:type="dxa"/>
          </w:tcPr>
          <w:p w14:paraId="79B1596F" w14:textId="77777777" w:rsidR="00036C64" w:rsidRPr="003F73D5" w:rsidRDefault="00036C64" w:rsidP="00472218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14:paraId="23C0F295" w14:textId="77777777" w:rsidR="00036C64" w:rsidRPr="003F73D5" w:rsidRDefault="00036C64" w:rsidP="00472218">
            <w:pPr>
              <w:rPr>
                <w:rFonts w:ascii="Tahoma" w:hAnsi="Tahoma" w:cs="Tahoma"/>
                <w:sz w:val="16"/>
              </w:rPr>
            </w:pPr>
          </w:p>
        </w:tc>
      </w:tr>
      <w:tr w:rsidR="00036C64" w:rsidRPr="003F73D5" w14:paraId="0DCDD888" w14:textId="77777777">
        <w:tc>
          <w:tcPr>
            <w:tcW w:w="2214" w:type="dxa"/>
          </w:tcPr>
          <w:p w14:paraId="41AA23F5" w14:textId="77777777" w:rsidR="00036C64" w:rsidRPr="003F73D5" w:rsidRDefault="00036C64" w:rsidP="00472218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14" w:type="dxa"/>
          </w:tcPr>
          <w:p w14:paraId="373245BF" w14:textId="77777777" w:rsidR="00036C64" w:rsidRPr="003F73D5" w:rsidRDefault="00036C64" w:rsidP="00472218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14:paraId="1EAA7EC4" w14:textId="77777777" w:rsidR="00036C64" w:rsidRPr="003F73D5" w:rsidRDefault="00036C64" w:rsidP="00472218">
            <w:pPr>
              <w:rPr>
                <w:rFonts w:ascii="Tahoma" w:hAnsi="Tahoma" w:cs="Tahoma"/>
                <w:sz w:val="16"/>
              </w:rPr>
            </w:pPr>
          </w:p>
        </w:tc>
      </w:tr>
    </w:tbl>
    <w:p w14:paraId="3384D047" w14:textId="77777777" w:rsidR="00036C64" w:rsidRPr="003F73D5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RPr="003F73D5" w14:paraId="20914BD6" w14:textId="77777777">
        <w:tc>
          <w:tcPr>
            <w:tcW w:w="8748" w:type="dxa"/>
            <w:gridSpan w:val="3"/>
            <w:shd w:val="pct25" w:color="auto" w:fill="FFFFFF"/>
          </w:tcPr>
          <w:p w14:paraId="093710EF" w14:textId="77777777" w:rsidR="00036C64" w:rsidRPr="003F73D5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3F73D5">
              <w:rPr>
                <w:rFonts w:ascii="Tahoma" w:hAnsi="Tahoma" w:cs="Tahoma"/>
                <w:b/>
                <w:sz w:val="24"/>
              </w:rPr>
              <w:t xml:space="preserve"> Insertion Points in other Use Cases</w:t>
            </w:r>
            <w:r w:rsidR="009A69A8" w:rsidRPr="003F73D5">
              <w:rPr>
                <w:rFonts w:ascii="Tahoma" w:hAnsi="Tahoma" w:cs="Tahoma"/>
                <w:b/>
                <w:sz w:val="24"/>
              </w:rPr>
              <w:t xml:space="preserve"> (Adds Only)</w:t>
            </w:r>
          </w:p>
        </w:tc>
      </w:tr>
      <w:tr w:rsidR="00036C64" w:rsidRPr="003F73D5" w14:paraId="2B06177B" w14:textId="77777777">
        <w:tc>
          <w:tcPr>
            <w:tcW w:w="2214" w:type="dxa"/>
          </w:tcPr>
          <w:p w14:paraId="01170E43" w14:textId="77777777" w:rsidR="00036C64" w:rsidRPr="003F73D5" w:rsidRDefault="00036C64" w:rsidP="00472218">
            <w:pPr>
              <w:pStyle w:val="Heading3"/>
              <w:jc w:val="left"/>
              <w:rPr>
                <w:rFonts w:cs="Tahoma"/>
                <w:sz w:val="16"/>
              </w:rPr>
            </w:pPr>
            <w:r w:rsidRPr="003F73D5">
              <w:rPr>
                <w:rFonts w:cs="Tahoma"/>
                <w:sz w:val="16"/>
              </w:rPr>
              <w:t>Use Case Name</w:t>
            </w:r>
          </w:p>
        </w:tc>
        <w:tc>
          <w:tcPr>
            <w:tcW w:w="2214" w:type="dxa"/>
          </w:tcPr>
          <w:p w14:paraId="6C8AD8AF" w14:textId="77777777" w:rsidR="00036C64" w:rsidRPr="003F73D5" w:rsidRDefault="00036C64" w:rsidP="00472218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25A7A232" w14:textId="77777777" w:rsidR="00036C64" w:rsidRPr="003F73D5" w:rsidRDefault="00036C64" w:rsidP="00472218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Step Inserted After</w:t>
            </w:r>
          </w:p>
        </w:tc>
      </w:tr>
      <w:tr w:rsidR="00036C64" w:rsidRPr="003F73D5" w14:paraId="6CB7B7E3" w14:textId="77777777">
        <w:tc>
          <w:tcPr>
            <w:tcW w:w="2214" w:type="dxa"/>
          </w:tcPr>
          <w:p w14:paraId="23BF8FD2" w14:textId="5554557D" w:rsidR="00036C64" w:rsidRPr="003F73D5" w:rsidRDefault="008A72AA" w:rsidP="00472218">
            <w:pPr>
              <w:pStyle w:val="Heading3"/>
              <w:jc w:val="left"/>
              <w:rPr>
                <w:rFonts w:cs="Tahoma"/>
                <w:b w:val="0"/>
                <w:sz w:val="16"/>
                <w:u w:val="none"/>
              </w:rPr>
            </w:pPr>
            <w:r w:rsidRPr="003F73D5">
              <w:rPr>
                <w:rFonts w:cs="Tahoma"/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14:paraId="06FD1F5E" w14:textId="197B1A0E" w:rsidR="00036C64" w:rsidRPr="003F73D5" w:rsidRDefault="00E20FD8" w:rsidP="00472218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4320" w:type="dxa"/>
          </w:tcPr>
          <w:p w14:paraId="37A915D7" w14:textId="20B712A5" w:rsidR="00036C64" w:rsidRPr="003F73D5" w:rsidRDefault="00E20FD8" w:rsidP="00472218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N/A</w:t>
            </w:r>
          </w:p>
        </w:tc>
      </w:tr>
      <w:tr w:rsidR="00036C64" w:rsidRPr="003F73D5" w14:paraId="08044AC7" w14:textId="77777777">
        <w:tc>
          <w:tcPr>
            <w:tcW w:w="2214" w:type="dxa"/>
          </w:tcPr>
          <w:p w14:paraId="5F16770C" w14:textId="77777777" w:rsidR="00036C64" w:rsidRPr="003F73D5" w:rsidRDefault="00036C64" w:rsidP="00472218">
            <w:pPr>
              <w:pStyle w:val="Heading3"/>
              <w:jc w:val="left"/>
              <w:rPr>
                <w:rFonts w:cs="Tahoma"/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7BE203A9" w14:textId="77777777" w:rsidR="00036C64" w:rsidRPr="003F73D5" w:rsidRDefault="00036C64" w:rsidP="00472218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14:paraId="28B377B6" w14:textId="77777777" w:rsidR="00036C64" w:rsidRPr="003F73D5" w:rsidRDefault="00036C64" w:rsidP="00472218">
            <w:pPr>
              <w:rPr>
                <w:rFonts w:ascii="Tahoma" w:hAnsi="Tahoma" w:cs="Tahoma"/>
                <w:sz w:val="16"/>
              </w:rPr>
            </w:pPr>
          </w:p>
        </w:tc>
      </w:tr>
    </w:tbl>
    <w:p w14:paraId="27B5569D" w14:textId="77777777" w:rsidR="00036C64" w:rsidRPr="003F73D5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RPr="003F73D5" w14:paraId="10DDBE97" w14:textId="77777777">
        <w:tc>
          <w:tcPr>
            <w:tcW w:w="8748" w:type="dxa"/>
            <w:gridSpan w:val="3"/>
            <w:shd w:val="pct25" w:color="auto" w:fill="FFFFFF"/>
          </w:tcPr>
          <w:p w14:paraId="72C87FDA" w14:textId="77777777" w:rsidR="00036C64" w:rsidRPr="003F73D5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3F73D5">
              <w:rPr>
                <w:rFonts w:ascii="Tahoma" w:hAnsi="Tahoma" w:cs="Tahoma"/>
                <w:b/>
                <w:sz w:val="24"/>
              </w:rPr>
              <w:t xml:space="preserve"> Actors</w:t>
            </w:r>
          </w:p>
        </w:tc>
      </w:tr>
      <w:tr w:rsidR="00036C64" w:rsidRPr="003F73D5" w14:paraId="3CA35730" w14:textId="77777777">
        <w:tc>
          <w:tcPr>
            <w:tcW w:w="2214" w:type="dxa"/>
          </w:tcPr>
          <w:p w14:paraId="25E56C04" w14:textId="77777777" w:rsidR="00036C64" w:rsidRPr="003F73D5" w:rsidRDefault="00036C64" w:rsidP="00472218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14:paraId="6D6DA207" w14:textId="77777777" w:rsidR="00036C64" w:rsidRPr="003F73D5" w:rsidRDefault="00036C64" w:rsidP="00472218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P</w:t>
            </w:r>
            <w:r w:rsidR="00BC7D8C" w:rsidRPr="003F73D5">
              <w:rPr>
                <w:rFonts w:ascii="Tahoma" w:hAnsi="Tahoma" w:cs="Tahoma"/>
                <w:b/>
                <w:sz w:val="16"/>
                <w:u w:val="single"/>
              </w:rPr>
              <w:t>erson</w:t>
            </w:r>
            <w:r w:rsidRPr="003F73D5">
              <w:rPr>
                <w:rFonts w:ascii="Tahoma" w:hAnsi="Tahoma" w:cs="Tahoma"/>
                <w:b/>
                <w:sz w:val="16"/>
                <w:u w:val="single"/>
              </w:rPr>
              <w:t>/S</w:t>
            </w:r>
            <w:r w:rsidR="00BC7D8C" w:rsidRPr="003F73D5">
              <w:rPr>
                <w:rFonts w:ascii="Tahoma" w:hAnsi="Tahoma" w:cs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14:paraId="21EDD8D0" w14:textId="77777777" w:rsidR="00036C64" w:rsidRPr="003F73D5" w:rsidRDefault="00036C64" w:rsidP="00472218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Brief Description</w:t>
            </w:r>
          </w:p>
        </w:tc>
      </w:tr>
      <w:tr w:rsidR="00036C64" w:rsidRPr="003F73D5" w14:paraId="3D35129A" w14:textId="77777777">
        <w:tc>
          <w:tcPr>
            <w:tcW w:w="2214" w:type="dxa"/>
          </w:tcPr>
          <w:p w14:paraId="6154AC0B" w14:textId="5662D554" w:rsidR="008A72AA" w:rsidRPr="003F73D5" w:rsidRDefault="008A72AA" w:rsidP="00472218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Users</w:t>
            </w:r>
          </w:p>
        </w:tc>
        <w:tc>
          <w:tcPr>
            <w:tcW w:w="2214" w:type="dxa"/>
          </w:tcPr>
          <w:p w14:paraId="08591983" w14:textId="50141F42" w:rsidR="00036C64" w:rsidRPr="003F73D5" w:rsidRDefault="008A72AA" w:rsidP="00472218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Person</w:t>
            </w:r>
          </w:p>
        </w:tc>
        <w:tc>
          <w:tcPr>
            <w:tcW w:w="4320" w:type="dxa"/>
          </w:tcPr>
          <w:p w14:paraId="5D345F33" w14:textId="1A36ACF5" w:rsidR="00036C64" w:rsidRPr="003F73D5" w:rsidRDefault="00E20FD8" w:rsidP="00472218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Users with valid login with a question</w:t>
            </w:r>
          </w:p>
        </w:tc>
      </w:tr>
      <w:tr w:rsidR="00036C64" w:rsidRPr="003F73D5" w14:paraId="0B68BD76" w14:textId="77777777">
        <w:tc>
          <w:tcPr>
            <w:tcW w:w="2214" w:type="dxa"/>
          </w:tcPr>
          <w:p w14:paraId="38176713" w14:textId="66BAFEC4" w:rsidR="00036C64" w:rsidRPr="003F73D5" w:rsidRDefault="008A72AA" w:rsidP="00472218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Chatbot AI</w:t>
            </w:r>
          </w:p>
        </w:tc>
        <w:tc>
          <w:tcPr>
            <w:tcW w:w="2214" w:type="dxa"/>
          </w:tcPr>
          <w:p w14:paraId="74DA2887" w14:textId="606FABD6" w:rsidR="00036C64" w:rsidRPr="003F73D5" w:rsidRDefault="008A72AA" w:rsidP="00472218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System</w:t>
            </w:r>
          </w:p>
        </w:tc>
        <w:tc>
          <w:tcPr>
            <w:tcW w:w="4320" w:type="dxa"/>
          </w:tcPr>
          <w:p w14:paraId="7051C112" w14:textId="049B433F" w:rsidR="00036C64" w:rsidRPr="003F73D5" w:rsidRDefault="00E20FD8" w:rsidP="00472218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An i</w:t>
            </w:r>
            <w:r w:rsidR="008A72AA" w:rsidRPr="003F73D5">
              <w:rPr>
                <w:rFonts w:ascii="Tahoma" w:hAnsi="Tahoma" w:cs="Tahoma"/>
                <w:sz w:val="16"/>
              </w:rPr>
              <w:t xml:space="preserve">nteractive chatbot </w:t>
            </w:r>
            <w:r w:rsidRPr="003F73D5">
              <w:rPr>
                <w:rFonts w:ascii="Tahoma" w:hAnsi="Tahoma" w:cs="Tahoma"/>
                <w:sz w:val="16"/>
              </w:rPr>
              <w:t>answers questions given</w:t>
            </w:r>
          </w:p>
        </w:tc>
      </w:tr>
      <w:tr w:rsidR="00036C64" w:rsidRPr="003F73D5" w14:paraId="753A64FB" w14:textId="77777777">
        <w:tc>
          <w:tcPr>
            <w:tcW w:w="2214" w:type="dxa"/>
          </w:tcPr>
          <w:p w14:paraId="4C391D53" w14:textId="77777777" w:rsidR="00036C64" w:rsidRPr="003F73D5" w:rsidRDefault="00036C64" w:rsidP="00472218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14" w:type="dxa"/>
          </w:tcPr>
          <w:p w14:paraId="4626E19A" w14:textId="77777777" w:rsidR="00036C64" w:rsidRPr="003F73D5" w:rsidRDefault="00036C64" w:rsidP="00472218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14:paraId="5CA9B2BA" w14:textId="77777777" w:rsidR="00036C64" w:rsidRPr="003F73D5" w:rsidRDefault="00036C64" w:rsidP="00472218">
            <w:pPr>
              <w:rPr>
                <w:rFonts w:ascii="Tahoma" w:hAnsi="Tahoma" w:cs="Tahoma"/>
                <w:sz w:val="16"/>
              </w:rPr>
            </w:pPr>
          </w:p>
        </w:tc>
      </w:tr>
    </w:tbl>
    <w:p w14:paraId="5C40E219" w14:textId="77777777" w:rsidR="00036C64" w:rsidRPr="003F73D5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:rsidRPr="003F73D5" w14:paraId="5ECBA8C7" w14:textId="77777777">
        <w:tc>
          <w:tcPr>
            <w:tcW w:w="8748" w:type="dxa"/>
            <w:gridSpan w:val="2"/>
            <w:shd w:val="pct25" w:color="auto" w:fill="FFFFFF"/>
          </w:tcPr>
          <w:p w14:paraId="402ECF18" w14:textId="77777777" w:rsidR="00036C64" w:rsidRPr="003F73D5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3F73D5">
              <w:rPr>
                <w:rFonts w:ascii="Tahoma" w:hAnsi="Tahoma" w:cs="Tahoma"/>
                <w:b/>
                <w:sz w:val="24"/>
              </w:rPr>
              <w:t>Pre-Conditions</w:t>
            </w:r>
          </w:p>
        </w:tc>
      </w:tr>
      <w:tr w:rsidR="00036C64" w:rsidRPr="003F73D5" w14:paraId="002DA81E" w14:textId="77777777">
        <w:trPr>
          <w:cantSplit/>
        </w:trPr>
        <w:tc>
          <w:tcPr>
            <w:tcW w:w="558" w:type="dxa"/>
          </w:tcPr>
          <w:p w14:paraId="4616CB0F" w14:textId="77777777" w:rsidR="00036C64" w:rsidRPr="003F73D5" w:rsidRDefault="009B3DE6" w:rsidP="00472218">
            <w:pPr>
              <w:rPr>
                <w:rFonts w:ascii="Tahoma" w:hAnsi="Tahoma" w:cs="Tahoma"/>
                <w:b/>
                <w:bCs/>
                <w:sz w:val="16"/>
              </w:rPr>
            </w:pPr>
            <w:r w:rsidRPr="003F73D5">
              <w:rPr>
                <w:rFonts w:ascii="Tahoma" w:hAnsi="Tahoma" w:cs="Tahoma"/>
                <w:b/>
                <w:bCs/>
                <w:sz w:val="16"/>
              </w:rPr>
              <w:t>#</w:t>
            </w:r>
          </w:p>
        </w:tc>
        <w:tc>
          <w:tcPr>
            <w:tcW w:w="8190" w:type="dxa"/>
          </w:tcPr>
          <w:p w14:paraId="7378E672" w14:textId="0946E912" w:rsidR="009B3DE6" w:rsidRPr="003F73D5" w:rsidRDefault="009B3DE6" w:rsidP="00472218">
            <w:pPr>
              <w:rPr>
                <w:rFonts w:ascii="Tahoma" w:hAnsi="Tahoma" w:cs="Tahoma"/>
                <w:b/>
                <w:bCs/>
                <w:sz w:val="16"/>
              </w:rPr>
            </w:pPr>
            <w:r w:rsidRPr="003F73D5">
              <w:rPr>
                <w:rFonts w:ascii="Tahoma" w:hAnsi="Tahoma" w:cs="Tahoma"/>
                <w:b/>
                <w:bCs/>
                <w:sz w:val="16"/>
              </w:rPr>
              <w:t>Description</w:t>
            </w:r>
          </w:p>
        </w:tc>
      </w:tr>
      <w:tr w:rsidR="009B3DE6" w:rsidRPr="003F73D5" w14:paraId="76482220" w14:textId="77777777">
        <w:trPr>
          <w:cantSplit/>
        </w:trPr>
        <w:tc>
          <w:tcPr>
            <w:tcW w:w="558" w:type="dxa"/>
          </w:tcPr>
          <w:p w14:paraId="72972E62" w14:textId="164B07F5" w:rsidR="009B3DE6" w:rsidRPr="003F73D5" w:rsidRDefault="008A72AA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8190" w:type="dxa"/>
          </w:tcPr>
          <w:p w14:paraId="2CDB5B3E" w14:textId="32A7F0CB" w:rsidR="009B3DE6" w:rsidRPr="003F73D5" w:rsidRDefault="008A72AA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Welcome screen is displayed</w:t>
            </w:r>
          </w:p>
        </w:tc>
      </w:tr>
      <w:tr w:rsidR="008A72AA" w:rsidRPr="003F73D5" w14:paraId="4E104327" w14:textId="77777777">
        <w:trPr>
          <w:cantSplit/>
        </w:trPr>
        <w:tc>
          <w:tcPr>
            <w:tcW w:w="558" w:type="dxa"/>
          </w:tcPr>
          <w:p w14:paraId="70CD9A35" w14:textId="60ED05EF" w:rsidR="008A72AA" w:rsidRPr="003F73D5" w:rsidRDefault="008A72AA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2</w:t>
            </w:r>
          </w:p>
        </w:tc>
        <w:tc>
          <w:tcPr>
            <w:tcW w:w="8190" w:type="dxa"/>
          </w:tcPr>
          <w:p w14:paraId="1AA1D90B" w14:textId="4B288B87" w:rsidR="008A72AA" w:rsidRPr="003F73D5" w:rsidRDefault="008A72AA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User is logged in</w:t>
            </w:r>
          </w:p>
        </w:tc>
      </w:tr>
      <w:tr w:rsidR="008A72AA" w:rsidRPr="003F73D5" w14:paraId="384BF023" w14:textId="77777777">
        <w:trPr>
          <w:cantSplit/>
        </w:trPr>
        <w:tc>
          <w:tcPr>
            <w:tcW w:w="558" w:type="dxa"/>
          </w:tcPr>
          <w:p w14:paraId="3D84D747" w14:textId="54483BBD" w:rsidR="008A72AA" w:rsidRPr="003F73D5" w:rsidRDefault="008A72AA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3</w:t>
            </w:r>
          </w:p>
        </w:tc>
        <w:tc>
          <w:tcPr>
            <w:tcW w:w="8190" w:type="dxa"/>
          </w:tcPr>
          <w:p w14:paraId="2C4398DC" w14:textId="547E3EDF" w:rsidR="008A72AA" w:rsidRPr="003F73D5" w:rsidRDefault="008A72AA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User selects the chatbot page</w:t>
            </w:r>
          </w:p>
        </w:tc>
      </w:tr>
    </w:tbl>
    <w:p w14:paraId="48522634" w14:textId="77777777" w:rsidR="00036C64" w:rsidRPr="003F73D5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:rsidRPr="003F73D5" w14:paraId="48CDD5C8" w14:textId="77777777">
        <w:tc>
          <w:tcPr>
            <w:tcW w:w="8748" w:type="dxa"/>
            <w:shd w:val="pct25" w:color="auto" w:fill="FFFFFF"/>
          </w:tcPr>
          <w:p w14:paraId="1290670B" w14:textId="77777777" w:rsidR="00036C64" w:rsidRPr="003F73D5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3F73D5">
              <w:rPr>
                <w:rFonts w:ascii="Tahoma" w:hAnsi="Tahoma" w:cs="Tahoma"/>
                <w:b/>
                <w:sz w:val="24"/>
              </w:rPr>
              <w:t xml:space="preserve"> Start Stimulus</w:t>
            </w:r>
          </w:p>
        </w:tc>
      </w:tr>
      <w:tr w:rsidR="00036C64" w:rsidRPr="003F73D5" w14:paraId="5E41B19F" w14:textId="77777777">
        <w:tc>
          <w:tcPr>
            <w:tcW w:w="8748" w:type="dxa"/>
          </w:tcPr>
          <w:p w14:paraId="1B8F29C2" w14:textId="0042BB92" w:rsidR="00036C64" w:rsidRPr="003F73D5" w:rsidRDefault="008A72AA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User enters a question to the chat box</w:t>
            </w:r>
          </w:p>
        </w:tc>
      </w:tr>
    </w:tbl>
    <w:p w14:paraId="1947F8CE" w14:textId="77777777" w:rsidR="00036C64" w:rsidRPr="003F73D5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RPr="003F73D5" w14:paraId="77A81469" w14:textId="77777777">
        <w:tc>
          <w:tcPr>
            <w:tcW w:w="8748" w:type="dxa"/>
            <w:gridSpan w:val="4"/>
            <w:shd w:val="pct25" w:color="auto" w:fill="FFFFFF"/>
          </w:tcPr>
          <w:p w14:paraId="7920BAB8" w14:textId="77777777" w:rsidR="00036C64" w:rsidRPr="003F73D5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3F73D5">
              <w:rPr>
                <w:rFonts w:ascii="Tahoma" w:hAnsi="Tahoma" w:cs="Tahoma"/>
                <w:b/>
                <w:sz w:val="24"/>
              </w:rPr>
              <w:t>Use Case Main Course Steps</w:t>
            </w:r>
          </w:p>
        </w:tc>
      </w:tr>
      <w:tr w:rsidR="00036C64" w:rsidRPr="003F73D5" w14:paraId="1AA23375" w14:textId="77777777">
        <w:tc>
          <w:tcPr>
            <w:tcW w:w="1098" w:type="dxa"/>
          </w:tcPr>
          <w:p w14:paraId="0623EBD2" w14:textId="77777777" w:rsidR="00036C64" w:rsidRPr="003F73D5" w:rsidRDefault="00036C64" w:rsidP="003F73D5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14:paraId="2B1A8B84" w14:textId="77777777" w:rsidR="00036C64" w:rsidRPr="003F73D5" w:rsidRDefault="00036C64" w:rsidP="00472218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34671195" w14:textId="77777777" w:rsidR="00036C64" w:rsidRPr="003F73D5" w:rsidRDefault="00036C64" w:rsidP="00472218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Adds</w:t>
            </w:r>
            <w:r w:rsidR="00F87A99" w:rsidRPr="003F73D5">
              <w:rPr>
                <w:rFonts w:ascii="Tahoma" w:hAnsi="Tahoma" w:cs="Tahoma"/>
                <w:b/>
                <w:sz w:val="16"/>
                <w:u w:val="single"/>
              </w:rPr>
              <w:t>/Alt</w:t>
            </w:r>
            <w:r w:rsidRPr="003F73D5">
              <w:rPr>
                <w:rFonts w:ascii="Tahoma" w:hAnsi="Tahoma" w:cs="Tahoma"/>
                <w:b/>
                <w:sz w:val="16"/>
                <w:u w:val="single"/>
              </w:rPr>
              <w:t xml:space="preserve"> Name</w:t>
            </w:r>
            <w:r w:rsidR="009B3DE6" w:rsidRPr="003F73D5">
              <w:rPr>
                <w:rFonts w:ascii="Tahoma" w:hAnsi="Tahoma" w:cs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14:paraId="711A57AB" w14:textId="77777777" w:rsidR="00036C64" w:rsidRPr="003F73D5" w:rsidRDefault="009B3DE6" w:rsidP="00472218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Bus Rule#</w:t>
            </w:r>
          </w:p>
        </w:tc>
      </w:tr>
      <w:tr w:rsidR="00036C64" w:rsidRPr="003F73D5" w14:paraId="69D81267" w14:textId="77777777">
        <w:tc>
          <w:tcPr>
            <w:tcW w:w="1098" w:type="dxa"/>
          </w:tcPr>
          <w:p w14:paraId="5B9CDE8D" w14:textId="3581602C" w:rsidR="00036C64" w:rsidRPr="003F73D5" w:rsidRDefault="00145595" w:rsidP="003F73D5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  <w:r w:rsidR="008A72AA" w:rsidRPr="003F73D5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3870" w:type="dxa"/>
          </w:tcPr>
          <w:p w14:paraId="2C12B944" w14:textId="2B8C6D30" w:rsidR="00036C64" w:rsidRPr="003F73D5" w:rsidRDefault="001E4FD6" w:rsidP="001E4FD6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User selects the chatbot page</w:t>
            </w:r>
          </w:p>
        </w:tc>
        <w:tc>
          <w:tcPr>
            <w:tcW w:w="1980" w:type="dxa"/>
          </w:tcPr>
          <w:p w14:paraId="655A2AB6" w14:textId="77777777" w:rsidR="00036C64" w:rsidRPr="003F73D5" w:rsidRDefault="00036C64" w:rsidP="008A72AA">
            <w:pPr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14:paraId="4F256D1F" w14:textId="77777777" w:rsidR="00036C64" w:rsidRPr="003F73D5" w:rsidRDefault="00036C64" w:rsidP="008A72AA">
            <w:pPr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036C64" w:rsidRPr="003F73D5" w14:paraId="096D8030" w14:textId="77777777">
        <w:tc>
          <w:tcPr>
            <w:tcW w:w="1098" w:type="dxa"/>
          </w:tcPr>
          <w:p w14:paraId="2146F8F3" w14:textId="4CB777F2" w:rsidR="00036C64" w:rsidRPr="003F73D5" w:rsidRDefault="00145595" w:rsidP="003F73D5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  <w:r w:rsidR="00472218" w:rsidRPr="003F73D5">
              <w:rPr>
                <w:rFonts w:ascii="Tahoma" w:hAnsi="Tahoma" w:cs="Tahoma"/>
                <w:sz w:val="16"/>
              </w:rPr>
              <w:t>2</w:t>
            </w:r>
          </w:p>
        </w:tc>
        <w:tc>
          <w:tcPr>
            <w:tcW w:w="3870" w:type="dxa"/>
          </w:tcPr>
          <w:p w14:paraId="3AC93B99" w14:textId="5EE908C1" w:rsidR="00036C64" w:rsidRPr="003F73D5" w:rsidRDefault="00472218" w:rsidP="00472218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Chatbot gives a greeting or shows previous chat</w:t>
            </w:r>
          </w:p>
        </w:tc>
        <w:tc>
          <w:tcPr>
            <w:tcW w:w="1980" w:type="dxa"/>
          </w:tcPr>
          <w:p w14:paraId="550034B2" w14:textId="77777777" w:rsidR="00036C64" w:rsidRPr="003F73D5" w:rsidRDefault="00036C64" w:rsidP="008A72AA">
            <w:pPr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14:paraId="03F281E2" w14:textId="77777777" w:rsidR="00036C64" w:rsidRPr="003F73D5" w:rsidRDefault="00036C64" w:rsidP="008A72AA">
            <w:pPr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036C64" w:rsidRPr="003F73D5" w14:paraId="27576F09" w14:textId="77777777">
        <w:tc>
          <w:tcPr>
            <w:tcW w:w="1098" w:type="dxa"/>
          </w:tcPr>
          <w:p w14:paraId="48DB770C" w14:textId="1B956103" w:rsidR="00036C64" w:rsidRPr="003F73D5" w:rsidRDefault="00145595" w:rsidP="003F73D5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  <w:r w:rsidR="00472218" w:rsidRPr="003F73D5">
              <w:rPr>
                <w:rFonts w:ascii="Tahoma" w:hAnsi="Tahoma" w:cs="Tahoma"/>
                <w:sz w:val="16"/>
              </w:rPr>
              <w:t>3</w:t>
            </w:r>
          </w:p>
        </w:tc>
        <w:tc>
          <w:tcPr>
            <w:tcW w:w="3870" w:type="dxa"/>
          </w:tcPr>
          <w:p w14:paraId="2672D762" w14:textId="1D5C9307" w:rsidR="00036C64" w:rsidRPr="003F73D5" w:rsidRDefault="00472218" w:rsidP="00472218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User asks a question</w:t>
            </w:r>
          </w:p>
        </w:tc>
        <w:tc>
          <w:tcPr>
            <w:tcW w:w="1980" w:type="dxa"/>
          </w:tcPr>
          <w:p w14:paraId="1EBDA425" w14:textId="77777777" w:rsidR="00036C64" w:rsidRPr="003F73D5" w:rsidRDefault="00036C64" w:rsidP="008A72AA">
            <w:pPr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14:paraId="6C4ED53D" w14:textId="77777777" w:rsidR="00036C64" w:rsidRPr="003F73D5" w:rsidRDefault="00036C64" w:rsidP="008A72AA">
            <w:pPr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472218" w:rsidRPr="003F73D5" w14:paraId="2FDC67AA" w14:textId="77777777">
        <w:tc>
          <w:tcPr>
            <w:tcW w:w="1098" w:type="dxa"/>
          </w:tcPr>
          <w:p w14:paraId="4739346B" w14:textId="6FF16AA6" w:rsidR="00472218" w:rsidRPr="003F73D5" w:rsidRDefault="00145595" w:rsidP="003F73D5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04</w:t>
            </w:r>
          </w:p>
        </w:tc>
        <w:tc>
          <w:tcPr>
            <w:tcW w:w="3870" w:type="dxa"/>
          </w:tcPr>
          <w:p w14:paraId="789CD099" w14:textId="064A3F18" w:rsidR="00472218" w:rsidRPr="003F73D5" w:rsidRDefault="00145595" w:rsidP="00472218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Writes the question to the DB</w:t>
            </w:r>
          </w:p>
        </w:tc>
        <w:tc>
          <w:tcPr>
            <w:tcW w:w="1980" w:type="dxa"/>
          </w:tcPr>
          <w:p w14:paraId="32FB74B8" w14:textId="77777777" w:rsidR="00472218" w:rsidRPr="003F73D5" w:rsidRDefault="00472218" w:rsidP="008A72AA">
            <w:pPr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14:paraId="73B9897D" w14:textId="77777777" w:rsidR="00472218" w:rsidRPr="003F73D5" w:rsidRDefault="00472218" w:rsidP="008A72AA">
            <w:pPr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45595" w:rsidRPr="003F73D5" w14:paraId="41122090" w14:textId="77777777">
        <w:tc>
          <w:tcPr>
            <w:tcW w:w="1098" w:type="dxa"/>
          </w:tcPr>
          <w:p w14:paraId="5D28D786" w14:textId="0026EA26" w:rsidR="00145595" w:rsidRPr="003F73D5" w:rsidRDefault="00145595" w:rsidP="00145595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05</w:t>
            </w:r>
          </w:p>
        </w:tc>
        <w:tc>
          <w:tcPr>
            <w:tcW w:w="3870" w:type="dxa"/>
          </w:tcPr>
          <w:p w14:paraId="02E12386" w14:textId="7BBBCBBE" w:rsidR="00145595" w:rsidRPr="003F73D5" w:rsidRDefault="00145595" w:rsidP="00145595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Chatbot answers the question or make a response</w:t>
            </w:r>
          </w:p>
        </w:tc>
        <w:tc>
          <w:tcPr>
            <w:tcW w:w="1980" w:type="dxa"/>
          </w:tcPr>
          <w:p w14:paraId="121C781E" w14:textId="77777777" w:rsidR="00145595" w:rsidRPr="003F73D5" w:rsidRDefault="00145595" w:rsidP="00145595">
            <w:pPr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14:paraId="6938BF5C" w14:textId="77777777" w:rsidR="00145595" w:rsidRPr="003F73D5" w:rsidRDefault="00145595" w:rsidP="00145595">
            <w:pPr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45595" w:rsidRPr="003F73D5" w14:paraId="417AF70C" w14:textId="77777777">
        <w:tc>
          <w:tcPr>
            <w:tcW w:w="1098" w:type="dxa"/>
          </w:tcPr>
          <w:p w14:paraId="385D9061" w14:textId="07CDE06A" w:rsidR="00145595" w:rsidRPr="003F73D5" w:rsidRDefault="00145595" w:rsidP="00145595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06</w:t>
            </w:r>
          </w:p>
        </w:tc>
        <w:tc>
          <w:tcPr>
            <w:tcW w:w="3870" w:type="dxa"/>
          </w:tcPr>
          <w:p w14:paraId="7878A5E3" w14:textId="68248974" w:rsidR="00145595" w:rsidRPr="003F73D5" w:rsidRDefault="00145595" w:rsidP="00145595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Writes the answer to the DB</w:t>
            </w:r>
          </w:p>
        </w:tc>
        <w:tc>
          <w:tcPr>
            <w:tcW w:w="1980" w:type="dxa"/>
          </w:tcPr>
          <w:p w14:paraId="4780EEB3" w14:textId="77777777" w:rsidR="00145595" w:rsidRPr="003F73D5" w:rsidRDefault="00145595" w:rsidP="00145595">
            <w:pPr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14:paraId="38521EF9" w14:textId="77777777" w:rsidR="00145595" w:rsidRPr="003F73D5" w:rsidRDefault="00145595" w:rsidP="00145595">
            <w:pPr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45595" w:rsidRPr="003F73D5" w14:paraId="28A5B483" w14:textId="77777777">
        <w:tc>
          <w:tcPr>
            <w:tcW w:w="1098" w:type="dxa"/>
          </w:tcPr>
          <w:p w14:paraId="6064B132" w14:textId="18B235FD" w:rsidR="00145595" w:rsidRPr="003F73D5" w:rsidRDefault="00145595" w:rsidP="00145595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07</w:t>
            </w:r>
          </w:p>
        </w:tc>
        <w:tc>
          <w:tcPr>
            <w:tcW w:w="3870" w:type="dxa"/>
          </w:tcPr>
          <w:p w14:paraId="11EEA202" w14:textId="5F1515EB" w:rsidR="00145595" w:rsidRPr="003F73D5" w:rsidRDefault="00145595" w:rsidP="00145595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User rates the answer as unanswered or incorrect</w:t>
            </w:r>
          </w:p>
        </w:tc>
        <w:tc>
          <w:tcPr>
            <w:tcW w:w="1980" w:type="dxa"/>
          </w:tcPr>
          <w:p w14:paraId="0AC9EE36" w14:textId="77777777" w:rsidR="00145595" w:rsidRPr="003F73D5" w:rsidRDefault="00145595" w:rsidP="00145595">
            <w:pPr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14:paraId="7FC44C07" w14:textId="77777777" w:rsidR="00145595" w:rsidRPr="003F73D5" w:rsidRDefault="00145595" w:rsidP="00145595">
            <w:pPr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45595" w:rsidRPr="003F73D5" w14:paraId="2D9E08E3" w14:textId="77777777">
        <w:tc>
          <w:tcPr>
            <w:tcW w:w="1098" w:type="dxa"/>
          </w:tcPr>
          <w:p w14:paraId="1ABB4DED" w14:textId="299A1F5F" w:rsidR="00145595" w:rsidRPr="003F73D5" w:rsidRDefault="00145595" w:rsidP="00145595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08</w:t>
            </w:r>
          </w:p>
        </w:tc>
        <w:tc>
          <w:tcPr>
            <w:tcW w:w="3870" w:type="dxa"/>
          </w:tcPr>
          <w:p w14:paraId="1EA92B8E" w14:textId="05BFDE03" w:rsidR="00145595" w:rsidRPr="003F73D5" w:rsidRDefault="00145595" w:rsidP="00145595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Popup asks the user to resubmit the question to an associated professor or professional</w:t>
            </w:r>
          </w:p>
        </w:tc>
        <w:tc>
          <w:tcPr>
            <w:tcW w:w="1980" w:type="dxa"/>
          </w:tcPr>
          <w:p w14:paraId="5AF8B1BD" w14:textId="77777777" w:rsidR="00145595" w:rsidRPr="003F73D5" w:rsidRDefault="00145595" w:rsidP="00145595">
            <w:pPr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14:paraId="11C7809F" w14:textId="77777777" w:rsidR="00145595" w:rsidRPr="003F73D5" w:rsidRDefault="00145595" w:rsidP="00145595">
            <w:pPr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45595" w:rsidRPr="003F73D5" w14:paraId="00FBD98F" w14:textId="77777777">
        <w:tc>
          <w:tcPr>
            <w:tcW w:w="1098" w:type="dxa"/>
          </w:tcPr>
          <w:p w14:paraId="6B28B763" w14:textId="3A49504B" w:rsidR="00145595" w:rsidRPr="003F73D5" w:rsidRDefault="00145595" w:rsidP="00145595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09</w:t>
            </w:r>
          </w:p>
        </w:tc>
        <w:tc>
          <w:tcPr>
            <w:tcW w:w="3870" w:type="dxa"/>
          </w:tcPr>
          <w:p w14:paraId="141049E7" w14:textId="662357C9" w:rsidR="00145595" w:rsidRPr="003F73D5" w:rsidRDefault="00145595" w:rsidP="00145595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User sees the respons</w:t>
            </w:r>
            <w:r w:rsidR="00E5656F">
              <w:rPr>
                <w:rFonts w:ascii="Tahoma" w:hAnsi="Tahoma" w:cs="Tahoma"/>
                <w:sz w:val="16"/>
              </w:rPr>
              <w:t>e</w:t>
            </w:r>
          </w:p>
        </w:tc>
        <w:tc>
          <w:tcPr>
            <w:tcW w:w="1980" w:type="dxa"/>
          </w:tcPr>
          <w:p w14:paraId="4FEFDCFD" w14:textId="77777777" w:rsidR="00145595" w:rsidRPr="003F73D5" w:rsidRDefault="00145595" w:rsidP="00145595">
            <w:pPr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14:paraId="3FFDA6FC" w14:textId="77777777" w:rsidR="00145595" w:rsidRPr="003F73D5" w:rsidRDefault="00145595" w:rsidP="00145595">
            <w:pPr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45595" w:rsidRPr="003F73D5" w14:paraId="21E5F13E" w14:textId="77777777">
        <w:tc>
          <w:tcPr>
            <w:tcW w:w="1098" w:type="dxa"/>
          </w:tcPr>
          <w:p w14:paraId="6ADDDF36" w14:textId="220F269E" w:rsidR="00145595" w:rsidRPr="003F73D5" w:rsidRDefault="00145595" w:rsidP="00145595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3870" w:type="dxa"/>
          </w:tcPr>
          <w:p w14:paraId="5CC908E9" w14:textId="15E64674" w:rsidR="00145595" w:rsidRPr="003F73D5" w:rsidRDefault="00145595" w:rsidP="00145595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User deletes the chat history</w:t>
            </w:r>
          </w:p>
        </w:tc>
        <w:tc>
          <w:tcPr>
            <w:tcW w:w="1980" w:type="dxa"/>
          </w:tcPr>
          <w:p w14:paraId="2767BADF" w14:textId="77777777" w:rsidR="00145595" w:rsidRPr="003F73D5" w:rsidRDefault="00145595" w:rsidP="00145595">
            <w:pPr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14:paraId="5178C9E3" w14:textId="77777777" w:rsidR="00145595" w:rsidRPr="003F73D5" w:rsidRDefault="00145595" w:rsidP="00145595">
            <w:pPr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45595" w:rsidRPr="003F73D5" w14:paraId="2208F91C" w14:textId="77777777">
        <w:tc>
          <w:tcPr>
            <w:tcW w:w="1098" w:type="dxa"/>
          </w:tcPr>
          <w:p w14:paraId="37059B4A" w14:textId="77777777" w:rsidR="00145595" w:rsidRDefault="00145595" w:rsidP="00145595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3870" w:type="dxa"/>
          </w:tcPr>
          <w:p w14:paraId="6D233C6C" w14:textId="77777777" w:rsidR="00145595" w:rsidRPr="003F73D5" w:rsidRDefault="00145595" w:rsidP="00145595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980" w:type="dxa"/>
          </w:tcPr>
          <w:p w14:paraId="7BD1F391" w14:textId="77777777" w:rsidR="00145595" w:rsidRPr="003F73D5" w:rsidRDefault="00145595" w:rsidP="00145595">
            <w:pPr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14:paraId="4079F717" w14:textId="77777777" w:rsidR="00145595" w:rsidRPr="003F73D5" w:rsidRDefault="00145595" w:rsidP="00145595">
            <w:pPr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14:paraId="6B3173E0" w14:textId="1605D64B" w:rsidR="00036C64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245"/>
        <w:gridCol w:w="1552"/>
      </w:tblGrid>
      <w:tr w:rsidR="00235DE6" w:rsidRPr="003F73D5" w14:paraId="548F4B59" w14:textId="77777777" w:rsidTr="00994B1C">
        <w:tc>
          <w:tcPr>
            <w:tcW w:w="8748" w:type="dxa"/>
            <w:gridSpan w:val="3"/>
            <w:shd w:val="pct25" w:color="auto" w:fill="FFFFFF"/>
          </w:tcPr>
          <w:p w14:paraId="45AE8E20" w14:textId="77777777" w:rsidR="00235DE6" w:rsidRPr="003F73D5" w:rsidRDefault="00235DE6" w:rsidP="00994B1C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3F73D5">
              <w:rPr>
                <w:rFonts w:ascii="Tahoma" w:hAnsi="Tahoma" w:cs="Tahoma"/>
                <w:b/>
                <w:sz w:val="24"/>
              </w:rPr>
              <w:lastRenderedPageBreak/>
              <w:t>Exception Conditions</w:t>
            </w:r>
          </w:p>
        </w:tc>
      </w:tr>
      <w:tr w:rsidR="00235DE6" w:rsidRPr="003F73D5" w14:paraId="19C31614" w14:textId="77777777" w:rsidTr="00994B1C">
        <w:tc>
          <w:tcPr>
            <w:tcW w:w="1951" w:type="dxa"/>
          </w:tcPr>
          <w:p w14:paraId="184A7A7D" w14:textId="77777777" w:rsidR="00235DE6" w:rsidRPr="003F73D5" w:rsidRDefault="00235DE6" w:rsidP="00994B1C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Exception Situations</w:t>
            </w:r>
          </w:p>
        </w:tc>
        <w:tc>
          <w:tcPr>
            <w:tcW w:w="5245" w:type="dxa"/>
          </w:tcPr>
          <w:p w14:paraId="7C49C920" w14:textId="77777777" w:rsidR="00235DE6" w:rsidRPr="003F73D5" w:rsidRDefault="00235DE6" w:rsidP="00994B1C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Action(s) on Exception</w:t>
            </w:r>
          </w:p>
        </w:tc>
        <w:tc>
          <w:tcPr>
            <w:tcW w:w="1552" w:type="dxa"/>
          </w:tcPr>
          <w:p w14:paraId="35B5C7E9" w14:textId="77777777" w:rsidR="00235DE6" w:rsidRPr="003F73D5" w:rsidRDefault="00235DE6" w:rsidP="00994B1C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Adds\Alt UC #</w:t>
            </w:r>
          </w:p>
        </w:tc>
      </w:tr>
      <w:tr w:rsidR="00235DE6" w:rsidRPr="003F73D5" w14:paraId="389BBF5A" w14:textId="77777777" w:rsidTr="00994B1C">
        <w:tc>
          <w:tcPr>
            <w:tcW w:w="1951" w:type="dxa"/>
          </w:tcPr>
          <w:p w14:paraId="6C32CE56" w14:textId="77777777" w:rsidR="00235DE6" w:rsidRPr="003F73D5" w:rsidRDefault="00235DE6" w:rsidP="00994B1C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Invalid text</w:t>
            </w:r>
          </w:p>
        </w:tc>
        <w:tc>
          <w:tcPr>
            <w:tcW w:w="5245" w:type="dxa"/>
          </w:tcPr>
          <w:p w14:paraId="7422A79C" w14:textId="77777777" w:rsidR="00235DE6" w:rsidRPr="003F73D5" w:rsidRDefault="00235DE6" w:rsidP="00994B1C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 xml:space="preserve">Chatbot response with inability to understand the question </w:t>
            </w:r>
          </w:p>
        </w:tc>
        <w:tc>
          <w:tcPr>
            <w:tcW w:w="1552" w:type="dxa"/>
          </w:tcPr>
          <w:p w14:paraId="7084FAF0" w14:textId="77777777" w:rsidR="00235DE6" w:rsidRPr="003F73D5" w:rsidRDefault="00235DE6" w:rsidP="00994B1C">
            <w:pPr>
              <w:rPr>
                <w:rFonts w:ascii="Tahoma" w:hAnsi="Tahoma" w:cs="Tahoma"/>
                <w:sz w:val="16"/>
              </w:rPr>
            </w:pPr>
          </w:p>
        </w:tc>
      </w:tr>
      <w:tr w:rsidR="00235DE6" w:rsidRPr="003F73D5" w14:paraId="4F268A18" w14:textId="77777777" w:rsidTr="00994B1C">
        <w:tc>
          <w:tcPr>
            <w:tcW w:w="1951" w:type="dxa"/>
          </w:tcPr>
          <w:p w14:paraId="4A08A467" w14:textId="77777777" w:rsidR="00235DE6" w:rsidRPr="003F73D5" w:rsidRDefault="00235DE6" w:rsidP="00994B1C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No answers</w:t>
            </w:r>
          </w:p>
        </w:tc>
        <w:tc>
          <w:tcPr>
            <w:tcW w:w="5245" w:type="dxa"/>
          </w:tcPr>
          <w:p w14:paraId="4897F2E9" w14:textId="77777777" w:rsidR="00235DE6" w:rsidRPr="003F73D5" w:rsidRDefault="00235DE6" w:rsidP="00994B1C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Chatbot response with inability to find a valid answer</w:t>
            </w:r>
          </w:p>
        </w:tc>
        <w:tc>
          <w:tcPr>
            <w:tcW w:w="1552" w:type="dxa"/>
          </w:tcPr>
          <w:p w14:paraId="084EB947" w14:textId="77777777" w:rsidR="00235DE6" w:rsidRPr="003F73D5" w:rsidRDefault="00235DE6" w:rsidP="00994B1C">
            <w:pPr>
              <w:rPr>
                <w:rFonts w:ascii="Tahoma" w:hAnsi="Tahoma" w:cs="Tahoma"/>
                <w:sz w:val="16"/>
              </w:rPr>
            </w:pPr>
          </w:p>
        </w:tc>
      </w:tr>
      <w:tr w:rsidR="00235DE6" w:rsidRPr="003F73D5" w14:paraId="24243068" w14:textId="77777777" w:rsidTr="00994B1C">
        <w:tc>
          <w:tcPr>
            <w:tcW w:w="1951" w:type="dxa"/>
          </w:tcPr>
          <w:p w14:paraId="148CA87E" w14:textId="77777777" w:rsidR="00235DE6" w:rsidRPr="003F73D5" w:rsidRDefault="00235DE6" w:rsidP="00994B1C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No internet connection</w:t>
            </w:r>
          </w:p>
        </w:tc>
        <w:tc>
          <w:tcPr>
            <w:tcW w:w="5245" w:type="dxa"/>
          </w:tcPr>
          <w:p w14:paraId="7328A138" w14:textId="77777777" w:rsidR="00235DE6" w:rsidRPr="003F73D5" w:rsidRDefault="00235DE6" w:rsidP="00994B1C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Website/app shows an error message</w:t>
            </w:r>
          </w:p>
        </w:tc>
        <w:tc>
          <w:tcPr>
            <w:tcW w:w="1552" w:type="dxa"/>
          </w:tcPr>
          <w:p w14:paraId="78BDCB10" w14:textId="77777777" w:rsidR="00235DE6" w:rsidRPr="003F73D5" w:rsidRDefault="00235DE6" w:rsidP="00994B1C">
            <w:pPr>
              <w:rPr>
                <w:rFonts w:ascii="Tahoma" w:hAnsi="Tahoma" w:cs="Tahoma"/>
                <w:sz w:val="16"/>
              </w:rPr>
            </w:pPr>
          </w:p>
        </w:tc>
      </w:tr>
      <w:tr w:rsidR="00235DE6" w:rsidRPr="003F73D5" w14:paraId="22075341" w14:textId="77777777" w:rsidTr="00994B1C">
        <w:tc>
          <w:tcPr>
            <w:tcW w:w="1951" w:type="dxa"/>
          </w:tcPr>
          <w:p w14:paraId="1B61C88B" w14:textId="77777777" w:rsidR="00235DE6" w:rsidRPr="003F73D5" w:rsidRDefault="00235DE6" w:rsidP="00994B1C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No permission</w:t>
            </w:r>
          </w:p>
        </w:tc>
        <w:tc>
          <w:tcPr>
            <w:tcW w:w="5245" w:type="dxa"/>
          </w:tcPr>
          <w:p w14:paraId="11575045" w14:textId="77777777" w:rsidR="00235DE6" w:rsidRPr="003F73D5" w:rsidRDefault="00235DE6" w:rsidP="00994B1C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Website/app response with permission required</w:t>
            </w:r>
          </w:p>
        </w:tc>
        <w:tc>
          <w:tcPr>
            <w:tcW w:w="1552" w:type="dxa"/>
          </w:tcPr>
          <w:p w14:paraId="5DAF1D63" w14:textId="77777777" w:rsidR="00235DE6" w:rsidRPr="003F73D5" w:rsidRDefault="00235DE6" w:rsidP="00994B1C">
            <w:pPr>
              <w:rPr>
                <w:rFonts w:ascii="Tahoma" w:hAnsi="Tahoma" w:cs="Tahoma"/>
                <w:sz w:val="16"/>
              </w:rPr>
            </w:pPr>
          </w:p>
        </w:tc>
      </w:tr>
    </w:tbl>
    <w:p w14:paraId="78FAB995" w14:textId="77777777" w:rsidR="00235DE6" w:rsidRDefault="00235DE6">
      <w:pPr>
        <w:rPr>
          <w:rFonts w:ascii="Tahoma" w:hAnsi="Tahoma" w:cs="Tahoma"/>
        </w:rPr>
      </w:pPr>
    </w:p>
    <w:p w14:paraId="4E8342DD" w14:textId="77777777" w:rsidR="00235DE6" w:rsidRPr="003F73D5" w:rsidRDefault="00235DE6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:rsidRPr="003F73D5" w14:paraId="594605DD" w14:textId="77777777">
        <w:tc>
          <w:tcPr>
            <w:tcW w:w="8748" w:type="dxa"/>
            <w:gridSpan w:val="2"/>
            <w:shd w:val="pct25" w:color="auto" w:fill="FFFFFF"/>
          </w:tcPr>
          <w:p w14:paraId="63373DAD" w14:textId="77777777" w:rsidR="00036C64" w:rsidRPr="003F73D5" w:rsidRDefault="00036C64">
            <w:pPr>
              <w:pStyle w:val="Heading1"/>
              <w:rPr>
                <w:rFonts w:cs="Tahoma"/>
              </w:rPr>
            </w:pPr>
            <w:r w:rsidRPr="003F73D5">
              <w:rPr>
                <w:rFonts w:cs="Tahoma"/>
              </w:rPr>
              <w:t xml:space="preserve"> Post-Conditions</w:t>
            </w:r>
          </w:p>
        </w:tc>
      </w:tr>
      <w:tr w:rsidR="009B3DE6" w:rsidRPr="003F73D5" w14:paraId="56192621" w14:textId="77777777">
        <w:tc>
          <w:tcPr>
            <w:tcW w:w="648" w:type="dxa"/>
          </w:tcPr>
          <w:p w14:paraId="6E5BDE54" w14:textId="77777777" w:rsidR="009B3DE6" w:rsidRPr="003F73D5" w:rsidRDefault="009B3DE6" w:rsidP="003F73D5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14:paraId="556D1DB2" w14:textId="77777777" w:rsidR="009B3DE6" w:rsidRPr="003F73D5" w:rsidRDefault="009B3DE6" w:rsidP="003F73D5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Description</w:t>
            </w:r>
          </w:p>
        </w:tc>
      </w:tr>
      <w:tr w:rsidR="009B3DE6" w:rsidRPr="003F73D5" w14:paraId="5020EE5B" w14:textId="77777777">
        <w:tc>
          <w:tcPr>
            <w:tcW w:w="648" w:type="dxa"/>
          </w:tcPr>
          <w:p w14:paraId="1DD8B27B" w14:textId="7F9D270A" w:rsidR="009B3DE6" w:rsidRPr="003F73D5" w:rsidRDefault="003F73D5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8100" w:type="dxa"/>
          </w:tcPr>
          <w:p w14:paraId="1D43E124" w14:textId="1CBA1E91" w:rsidR="009B3DE6" w:rsidRPr="003F73D5" w:rsidRDefault="00103406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Chat page is updated</w:t>
            </w:r>
          </w:p>
        </w:tc>
      </w:tr>
      <w:tr w:rsidR="009B3DE6" w:rsidRPr="003F73D5" w14:paraId="7D5E0A7C" w14:textId="77777777">
        <w:tc>
          <w:tcPr>
            <w:tcW w:w="648" w:type="dxa"/>
          </w:tcPr>
          <w:p w14:paraId="1A64EF74" w14:textId="4AEF9D0C" w:rsidR="009B3DE6" w:rsidRPr="003F73D5" w:rsidRDefault="003F73D5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2</w:t>
            </w:r>
          </w:p>
        </w:tc>
        <w:tc>
          <w:tcPr>
            <w:tcW w:w="8100" w:type="dxa"/>
          </w:tcPr>
          <w:p w14:paraId="2D42F92D" w14:textId="7E23A49E" w:rsidR="009B3DE6" w:rsidRPr="00103406" w:rsidRDefault="00103406">
            <w:pPr>
              <w:rPr>
                <w:rFonts w:ascii="Tahoma" w:hAnsi="Tahoma" w:cs="Tahoma"/>
                <w:sz w:val="16"/>
              </w:rPr>
            </w:pPr>
            <w:r w:rsidRPr="00103406">
              <w:rPr>
                <w:rFonts w:ascii="Tahoma" w:hAnsi="Tahoma" w:cs="Tahoma"/>
                <w:sz w:val="16"/>
              </w:rPr>
              <w:t>Chat</w:t>
            </w:r>
            <w:r>
              <w:rPr>
                <w:rFonts w:ascii="Tahoma" w:hAnsi="Tahoma" w:cs="Tahoma"/>
                <w:sz w:val="16"/>
              </w:rPr>
              <w:t>bot greets users when no previous history is found</w:t>
            </w:r>
          </w:p>
        </w:tc>
      </w:tr>
    </w:tbl>
    <w:p w14:paraId="1BC540C5" w14:textId="77777777" w:rsidR="00036C64" w:rsidRPr="003F73D5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4536"/>
        <w:gridCol w:w="2403"/>
      </w:tblGrid>
      <w:tr w:rsidR="00036C64" w:rsidRPr="003F73D5" w14:paraId="6B2B75FA" w14:textId="77777777">
        <w:tc>
          <w:tcPr>
            <w:tcW w:w="8748" w:type="dxa"/>
            <w:gridSpan w:val="3"/>
            <w:shd w:val="pct25" w:color="auto" w:fill="FFFFFF"/>
          </w:tcPr>
          <w:p w14:paraId="795273A5" w14:textId="77777777" w:rsidR="00036C64" w:rsidRPr="003F73D5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3F73D5">
              <w:rPr>
                <w:rFonts w:ascii="Tahoma" w:hAnsi="Tahoma" w:cs="Tahoma"/>
                <w:b/>
                <w:sz w:val="24"/>
              </w:rPr>
              <w:t xml:space="preserve"> Candidate Objects</w:t>
            </w:r>
          </w:p>
        </w:tc>
      </w:tr>
      <w:tr w:rsidR="00036C64" w:rsidRPr="003F73D5" w14:paraId="0EF207E7" w14:textId="77777777" w:rsidTr="00A379A0">
        <w:tc>
          <w:tcPr>
            <w:tcW w:w="1809" w:type="dxa"/>
          </w:tcPr>
          <w:p w14:paraId="7D59ED87" w14:textId="77777777" w:rsidR="00036C64" w:rsidRPr="003F73D5" w:rsidRDefault="00036C64" w:rsidP="00472218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536" w:type="dxa"/>
          </w:tcPr>
          <w:p w14:paraId="7DFA6207" w14:textId="039A135C" w:rsidR="00036C64" w:rsidRPr="003F73D5" w:rsidRDefault="00036C64" w:rsidP="00472218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Descriptions</w:t>
            </w:r>
          </w:p>
        </w:tc>
        <w:tc>
          <w:tcPr>
            <w:tcW w:w="2403" w:type="dxa"/>
          </w:tcPr>
          <w:p w14:paraId="6833312A" w14:textId="49F08498" w:rsidR="00036C64" w:rsidRPr="003F73D5" w:rsidRDefault="00036C64" w:rsidP="00A379A0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 xml:space="preserve">Possible </w:t>
            </w:r>
            <w:r w:rsidR="00A379A0">
              <w:rPr>
                <w:rFonts w:ascii="Tahoma" w:hAnsi="Tahoma" w:cs="Tahoma"/>
                <w:b/>
                <w:sz w:val="16"/>
                <w:u w:val="single"/>
              </w:rPr>
              <w:t>A</w:t>
            </w:r>
            <w:r w:rsidRPr="003F73D5">
              <w:rPr>
                <w:rFonts w:ascii="Tahoma" w:hAnsi="Tahoma" w:cs="Tahoma"/>
                <w:b/>
                <w:sz w:val="16"/>
                <w:u w:val="single"/>
              </w:rPr>
              <w:t>ttributes</w:t>
            </w:r>
          </w:p>
        </w:tc>
      </w:tr>
      <w:tr w:rsidR="00036C64" w:rsidRPr="003F73D5" w14:paraId="5CB7D47C" w14:textId="77777777" w:rsidTr="00A379A0">
        <w:tc>
          <w:tcPr>
            <w:tcW w:w="1809" w:type="dxa"/>
          </w:tcPr>
          <w:p w14:paraId="7625F51E" w14:textId="705522D1" w:rsidR="00036C64" w:rsidRPr="003F73D5" w:rsidRDefault="00472218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Users</w:t>
            </w:r>
          </w:p>
        </w:tc>
        <w:tc>
          <w:tcPr>
            <w:tcW w:w="4536" w:type="dxa"/>
          </w:tcPr>
          <w:p w14:paraId="293975B0" w14:textId="693AB253" w:rsidR="00036C64" w:rsidRPr="003F73D5" w:rsidRDefault="00A379A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Can ask questions to chatbot and professors. Can read previous chat history.</w:t>
            </w:r>
          </w:p>
        </w:tc>
        <w:tc>
          <w:tcPr>
            <w:tcW w:w="2403" w:type="dxa"/>
          </w:tcPr>
          <w:p w14:paraId="1C64A919" w14:textId="4F02699B" w:rsidR="00036C64" w:rsidRPr="003F73D5" w:rsidRDefault="003F73D5">
            <w:pPr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UserID</w:t>
            </w:r>
            <w:proofErr w:type="spellEnd"/>
            <w:r>
              <w:rPr>
                <w:rFonts w:ascii="Tahoma" w:hAnsi="Tahoma" w:cs="Tahoma"/>
                <w:sz w:val="16"/>
              </w:rPr>
              <w:t>, Name, Email, Position</w:t>
            </w:r>
          </w:p>
        </w:tc>
      </w:tr>
      <w:tr w:rsidR="00036C64" w:rsidRPr="003F73D5" w14:paraId="5BC35550" w14:textId="77777777" w:rsidTr="00A379A0">
        <w:tc>
          <w:tcPr>
            <w:tcW w:w="1809" w:type="dxa"/>
          </w:tcPr>
          <w:p w14:paraId="135F7FED" w14:textId="38F8DBDA" w:rsidR="00036C64" w:rsidRPr="003F73D5" w:rsidRDefault="003F73D5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Chat</w:t>
            </w:r>
          </w:p>
        </w:tc>
        <w:tc>
          <w:tcPr>
            <w:tcW w:w="4536" w:type="dxa"/>
          </w:tcPr>
          <w:p w14:paraId="51BB69A2" w14:textId="357B7EB5" w:rsidR="00036C64" w:rsidRPr="003F73D5" w:rsidRDefault="003F73D5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Holds chat history</w:t>
            </w:r>
          </w:p>
        </w:tc>
        <w:tc>
          <w:tcPr>
            <w:tcW w:w="2403" w:type="dxa"/>
          </w:tcPr>
          <w:p w14:paraId="1DD05115" w14:textId="52E08454" w:rsidR="00036C64" w:rsidRPr="003F73D5" w:rsidRDefault="003F73D5">
            <w:pPr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UserID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, Chat, Date, Time, </w:t>
            </w:r>
          </w:p>
        </w:tc>
      </w:tr>
    </w:tbl>
    <w:p w14:paraId="6FACD13A" w14:textId="77777777" w:rsidR="00036C64" w:rsidRPr="003F73D5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132"/>
        <w:gridCol w:w="1701"/>
        <w:gridCol w:w="1134"/>
        <w:gridCol w:w="1276"/>
        <w:gridCol w:w="1127"/>
      </w:tblGrid>
      <w:tr w:rsidR="00036C64" w:rsidRPr="003F73D5" w14:paraId="59874B4A" w14:textId="77777777">
        <w:tc>
          <w:tcPr>
            <w:tcW w:w="8748" w:type="dxa"/>
            <w:gridSpan w:val="6"/>
            <w:shd w:val="pct25" w:color="auto" w:fill="FFFFFF"/>
          </w:tcPr>
          <w:p w14:paraId="53E37EE0" w14:textId="77777777" w:rsidR="00036C64" w:rsidRPr="003F73D5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3F73D5">
              <w:rPr>
                <w:rFonts w:ascii="Tahoma" w:hAnsi="Tahoma" w:cs="Tahoma"/>
                <w:b/>
                <w:sz w:val="24"/>
              </w:rPr>
              <w:t xml:space="preserve"> Assumptions</w:t>
            </w:r>
          </w:p>
        </w:tc>
      </w:tr>
      <w:tr w:rsidR="00036C64" w:rsidRPr="003F73D5" w14:paraId="3C42AD88" w14:textId="77777777" w:rsidTr="00A379A0">
        <w:trPr>
          <w:cantSplit/>
        </w:trPr>
        <w:tc>
          <w:tcPr>
            <w:tcW w:w="378" w:type="dxa"/>
          </w:tcPr>
          <w:p w14:paraId="36602FA6" w14:textId="77777777" w:rsidR="00036C64" w:rsidRPr="003F73D5" w:rsidRDefault="00036C64" w:rsidP="00A379A0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3132" w:type="dxa"/>
          </w:tcPr>
          <w:p w14:paraId="2310BE03" w14:textId="77777777" w:rsidR="00036C64" w:rsidRPr="003F73D5" w:rsidRDefault="00036C64" w:rsidP="00A379A0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1701" w:type="dxa"/>
          </w:tcPr>
          <w:p w14:paraId="09856204" w14:textId="1D168A02" w:rsidR="00036C64" w:rsidRPr="003F73D5" w:rsidRDefault="00036C64" w:rsidP="00A379A0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Date</w:t>
            </w:r>
            <w:r w:rsidR="00A379A0">
              <w:rPr>
                <w:rFonts w:ascii="Tahoma" w:hAnsi="Tahoma" w:cs="Tahoma"/>
                <w:b/>
                <w:sz w:val="16"/>
                <w:u w:val="single"/>
              </w:rPr>
              <w:t xml:space="preserve"> </w:t>
            </w:r>
            <w:r w:rsidRPr="003F73D5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</w:tc>
        <w:tc>
          <w:tcPr>
            <w:tcW w:w="1134" w:type="dxa"/>
          </w:tcPr>
          <w:p w14:paraId="77CBBC5D" w14:textId="32938DF5" w:rsidR="00036C64" w:rsidRPr="003F73D5" w:rsidRDefault="00036C64" w:rsidP="00A379A0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  <w:r w:rsidR="00A379A0">
              <w:rPr>
                <w:rFonts w:ascii="Tahoma" w:hAnsi="Tahoma" w:cs="Tahoma"/>
                <w:b/>
                <w:sz w:val="16"/>
                <w:u w:val="single"/>
              </w:rPr>
              <w:t xml:space="preserve"> </w:t>
            </w:r>
            <w:r w:rsidRPr="003F73D5">
              <w:rPr>
                <w:rFonts w:ascii="Tahoma" w:hAnsi="Tahoma" w:cs="Tahoma"/>
                <w:b/>
                <w:sz w:val="16"/>
                <w:u w:val="single"/>
              </w:rPr>
              <w:t>By</w:t>
            </w:r>
          </w:p>
        </w:tc>
        <w:tc>
          <w:tcPr>
            <w:tcW w:w="1276" w:type="dxa"/>
          </w:tcPr>
          <w:p w14:paraId="30FE81A9" w14:textId="01CDA72E" w:rsidR="00036C64" w:rsidRPr="003F73D5" w:rsidRDefault="00036C64" w:rsidP="00A379A0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Date Verified</w:t>
            </w:r>
          </w:p>
        </w:tc>
        <w:tc>
          <w:tcPr>
            <w:tcW w:w="1127" w:type="dxa"/>
          </w:tcPr>
          <w:p w14:paraId="2EC0F9FA" w14:textId="77777777" w:rsidR="00036C64" w:rsidRPr="003F73D5" w:rsidRDefault="00036C64" w:rsidP="00A379A0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Verified By</w:t>
            </w:r>
          </w:p>
        </w:tc>
      </w:tr>
      <w:tr w:rsidR="00036C64" w:rsidRPr="003F73D5" w14:paraId="62320A07" w14:textId="77777777" w:rsidTr="00A379A0">
        <w:trPr>
          <w:cantSplit/>
        </w:trPr>
        <w:tc>
          <w:tcPr>
            <w:tcW w:w="378" w:type="dxa"/>
          </w:tcPr>
          <w:p w14:paraId="65081FB5" w14:textId="40F785C7" w:rsidR="00036C64" w:rsidRPr="003F73D5" w:rsidRDefault="00A379A0" w:rsidP="00A379A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3132" w:type="dxa"/>
          </w:tcPr>
          <w:p w14:paraId="03B552C7" w14:textId="7F03AAF3" w:rsidR="00036C64" w:rsidRPr="003F73D5" w:rsidRDefault="00A379A0" w:rsidP="00A379A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Language is in English</w:t>
            </w:r>
          </w:p>
        </w:tc>
        <w:tc>
          <w:tcPr>
            <w:tcW w:w="1701" w:type="dxa"/>
          </w:tcPr>
          <w:p w14:paraId="5E353E9C" w14:textId="2DFBA3A3" w:rsidR="00036C64" w:rsidRPr="003F73D5" w:rsidRDefault="00A379A0" w:rsidP="00A379A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Oct 5, 2020</w:t>
            </w:r>
          </w:p>
        </w:tc>
        <w:tc>
          <w:tcPr>
            <w:tcW w:w="1134" w:type="dxa"/>
          </w:tcPr>
          <w:p w14:paraId="3BAFC7DB" w14:textId="4A838349" w:rsidR="00036C64" w:rsidRPr="003F73D5" w:rsidRDefault="00A379A0" w:rsidP="00A379A0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Chung</w:t>
            </w:r>
          </w:p>
        </w:tc>
        <w:tc>
          <w:tcPr>
            <w:tcW w:w="1276" w:type="dxa"/>
          </w:tcPr>
          <w:p w14:paraId="6192E696" w14:textId="77777777" w:rsidR="00036C64" w:rsidRPr="003F73D5" w:rsidRDefault="00036C64" w:rsidP="00A379A0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127" w:type="dxa"/>
          </w:tcPr>
          <w:p w14:paraId="5BA4F403" w14:textId="77777777" w:rsidR="00036C64" w:rsidRPr="003F73D5" w:rsidRDefault="00036C64" w:rsidP="00A379A0">
            <w:pPr>
              <w:rPr>
                <w:rFonts w:ascii="Tahoma" w:hAnsi="Tahoma" w:cs="Tahoma"/>
                <w:sz w:val="16"/>
              </w:rPr>
            </w:pPr>
          </w:p>
        </w:tc>
      </w:tr>
      <w:tr w:rsidR="00036C64" w:rsidRPr="003F73D5" w14:paraId="1FE88C0B" w14:textId="77777777" w:rsidTr="00A379A0">
        <w:trPr>
          <w:cantSplit/>
        </w:trPr>
        <w:tc>
          <w:tcPr>
            <w:tcW w:w="378" w:type="dxa"/>
          </w:tcPr>
          <w:p w14:paraId="34B7A0CF" w14:textId="16B29F76" w:rsidR="00036C64" w:rsidRPr="003F73D5" w:rsidRDefault="00036C64" w:rsidP="00A379A0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3132" w:type="dxa"/>
          </w:tcPr>
          <w:p w14:paraId="03A0FF1E" w14:textId="1F8A462B" w:rsidR="00036C64" w:rsidRPr="003F73D5" w:rsidRDefault="00036C64" w:rsidP="00A379A0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5267D42D" w14:textId="53633237" w:rsidR="00036C64" w:rsidRPr="003F73D5" w:rsidRDefault="00036C64" w:rsidP="00A379A0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134" w:type="dxa"/>
          </w:tcPr>
          <w:p w14:paraId="7443979D" w14:textId="31A99FC6" w:rsidR="00036C64" w:rsidRPr="003F73D5" w:rsidRDefault="00036C64" w:rsidP="00A379A0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601C56FF" w14:textId="77777777" w:rsidR="00036C64" w:rsidRPr="003F73D5" w:rsidRDefault="00036C64" w:rsidP="00A379A0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127" w:type="dxa"/>
          </w:tcPr>
          <w:p w14:paraId="3A42634E" w14:textId="77777777" w:rsidR="00036C64" w:rsidRPr="003F73D5" w:rsidRDefault="00036C64" w:rsidP="00A379A0">
            <w:pPr>
              <w:rPr>
                <w:rFonts w:ascii="Tahoma" w:hAnsi="Tahoma" w:cs="Tahoma"/>
                <w:sz w:val="16"/>
              </w:rPr>
            </w:pPr>
          </w:p>
        </w:tc>
      </w:tr>
    </w:tbl>
    <w:p w14:paraId="37513A45" w14:textId="77777777" w:rsidR="00036C64" w:rsidRPr="003F73D5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558"/>
        <w:gridCol w:w="1275"/>
        <w:gridCol w:w="1134"/>
        <w:gridCol w:w="1276"/>
        <w:gridCol w:w="1127"/>
      </w:tblGrid>
      <w:tr w:rsidR="00036C64" w:rsidRPr="003F73D5" w14:paraId="0CF356E2" w14:textId="77777777">
        <w:tc>
          <w:tcPr>
            <w:tcW w:w="8748" w:type="dxa"/>
            <w:gridSpan w:val="6"/>
            <w:shd w:val="pct25" w:color="auto" w:fill="FFFFFF"/>
          </w:tcPr>
          <w:p w14:paraId="42352C5A" w14:textId="77777777" w:rsidR="00036C64" w:rsidRPr="003F73D5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3F73D5">
              <w:rPr>
                <w:rFonts w:ascii="Tahoma" w:hAnsi="Tahoma" w:cs="Tahoma"/>
                <w:b/>
                <w:sz w:val="24"/>
              </w:rPr>
              <w:t xml:space="preserve"> Issues</w:t>
            </w:r>
          </w:p>
        </w:tc>
      </w:tr>
      <w:tr w:rsidR="00036C64" w:rsidRPr="003F73D5" w14:paraId="40D20762" w14:textId="77777777" w:rsidTr="00A379A0">
        <w:trPr>
          <w:cantSplit/>
        </w:trPr>
        <w:tc>
          <w:tcPr>
            <w:tcW w:w="378" w:type="dxa"/>
          </w:tcPr>
          <w:p w14:paraId="6E58DBF0" w14:textId="77777777" w:rsidR="00036C64" w:rsidRPr="003F73D5" w:rsidRDefault="00036C64" w:rsidP="00A379A0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3558" w:type="dxa"/>
          </w:tcPr>
          <w:p w14:paraId="61FA7D19" w14:textId="77777777" w:rsidR="00036C64" w:rsidRPr="003F73D5" w:rsidRDefault="00036C64" w:rsidP="00A379A0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Issue</w:t>
            </w:r>
          </w:p>
        </w:tc>
        <w:tc>
          <w:tcPr>
            <w:tcW w:w="1275" w:type="dxa"/>
          </w:tcPr>
          <w:p w14:paraId="07437AD2" w14:textId="25066240" w:rsidR="00036C64" w:rsidRPr="003F73D5" w:rsidRDefault="00036C64" w:rsidP="00A379A0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Date</w:t>
            </w:r>
            <w:r w:rsidR="00A379A0">
              <w:rPr>
                <w:rFonts w:ascii="Tahoma" w:hAnsi="Tahoma" w:cs="Tahoma"/>
                <w:b/>
                <w:sz w:val="16"/>
                <w:u w:val="single"/>
              </w:rPr>
              <w:t xml:space="preserve"> </w:t>
            </w:r>
            <w:r w:rsidRPr="003F73D5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</w:tc>
        <w:tc>
          <w:tcPr>
            <w:tcW w:w="1134" w:type="dxa"/>
          </w:tcPr>
          <w:p w14:paraId="15D240CA" w14:textId="38490EA6" w:rsidR="00036C64" w:rsidRPr="003F73D5" w:rsidRDefault="00036C64" w:rsidP="00A379A0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  <w:r w:rsidR="00A379A0">
              <w:rPr>
                <w:rFonts w:ascii="Tahoma" w:hAnsi="Tahoma" w:cs="Tahoma"/>
                <w:b/>
                <w:sz w:val="16"/>
                <w:u w:val="single"/>
              </w:rPr>
              <w:t xml:space="preserve"> </w:t>
            </w:r>
            <w:r w:rsidRPr="003F73D5">
              <w:rPr>
                <w:rFonts w:ascii="Tahoma" w:hAnsi="Tahoma" w:cs="Tahoma"/>
                <w:b/>
                <w:sz w:val="16"/>
                <w:u w:val="single"/>
              </w:rPr>
              <w:t>By</w:t>
            </w:r>
          </w:p>
        </w:tc>
        <w:tc>
          <w:tcPr>
            <w:tcW w:w="1276" w:type="dxa"/>
          </w:tcPr>
          <w:p w14:paraId="76C897C3" w14:textId="4DC0EFF8" w:rsidR="00036C64" w:rsidRPr="003F73D5" w:rsidRDefault="00036C64" w:rsidP="00A379A0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Date</w:t>
            </w:r>
            <w:r w:rsidR="00A379A0">
              <w:rPr>
                <w:rFonts w:ascii="Tahoma" w:hAnsi="Tahoma" w:cs="Tahoma"/>
                <w:b/>
                <w:sz w:val="16"/>
                <w:u w:val="single"/>
              </w:rPr>
              <w:t xml:space="preserve"> </w:t>
            </w:r>
            <w:r w:rsidRPr="003F73D5">
              <w:rPr>
                <w:rFonts w:ascii="Tahoma" w:hAnsi="Tahoma" w:cs="Tahoma"/>
                <w:b/>
                <w:sz w:val="16"/>
                <w:u w:val="single"/>
              </w:rPr>
              <w:t>Verified</w:t>
            </w:r>
          </w:p>
        </w:tc>
        <w:tc>
          <w:tcPr>
            <w:tcW w:w="1127" w:type="dxa"/>
          </w:tcPr>
          <w:p w14:paraId="08730D4D" w14:textId="77777777" w:rsidR="00036C64" w:rsidRPr="003F73D5" w:rsidRDefault="00036C64" w:rsidP="00A379A0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Verified By</w:t>
            </w:r>
          </w:p>
        </w:tc>
      </w:tr>
      <w:tr w:rsidR="00A379A0" w:rsidRPr="003F73D5" w14:paraId="5E8D8A76" w14:textId="77777777" w:rsidTr="00A379A0">
        <w:trPr>
          <w:cantSplit/>
        </w:trPr>
        <w:tc>
          <w:tcPr>
            <w:tcW w:w="378" w:type="dxa"/>
          </w:tcPr>
          <w:p w14:paraId="54720E38" w14:textId="307C1732" w:rsidR="00A379A0" w:rsidRPr="003F73D5" w:rsidRDefault="00A379A0" w:rsidP="00A379A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3558" w:type="dxa"/>
          </w:tcPr>
          <w:p w14:paraId="36986F75" w14:textId="0F830D80" w:rsidR="00A379A0" w:rsidRPr="003F73D5" w:rsidRDefault="00A379A0" w:rsidP="00A379A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Need to enter a question to the chat box</w:t>
            </w:r>
          </w:p>
        </w:tc>
        <w:tc>
          <w:tcPr>
            <w:tcW w:w="1275" w:type="dxa"/>
          </w:tcPr>
          <w:p w14:paraId="10F8B1AD" w14:textId="00C3A6C4" w:rsidR="00A379A0" w:rsidRPr="003F73D5" w:rsidRDefault="00A379A0" w:rsidP="00A379A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Oct 5, 2020</w:t>
            </w:r>
          </w:p>
        </w:tc>
        <w:tc>
          <w:tcPr>
            <w:tcW w:w="1134" w:type="dxa"/>
          </w:tcPr>
          <w:p w14:paraId="2FC4E8FB" w14:textId="6CE157D6" w:rsidR="00A379A0" w:rsidRPr="003F73D5" w:rsidRDefault="00A379A0" w:rsidP="00A379A0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Chung</w:t>
            </w:r>
          </w:p>
        </w:tc>
        <w:tc>
          <w:tcPr>
            <w:tcW w:w="1276" w:type="dxa"/>
          </w:tcPr>
          <w:p w14:paraId="302AA254" w14:textId="77777777" w:rsidR="00A379A0" w:rsidRPr="003F73D5" w:rsidRDefault="00A379A0" w:rsidP="00A379A0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127" w:type="dxa"/>
          </w:tcPr>
          <w:p w14:paraId="6EA22C61" w14:textId="77777777" w:rsidR="00A379A0" w:rsidRPr="003F73D5" w:rsidRDefault="00A379A0" w:rsidP="00A379A0">
            <w:pPr>
              <w:rPr>
                <w:rFonts w:ascii="Tahoma" w:hAnsi="Tahoma" w:cs="Tahoma"/>
                <w:sz w:val="16"/>
              </w:rPr>
            </w:pPr>
          </w:p>
        </w:tc>
      </w:tr>
      <w:tr w:rsidR="00A379A0" w:rsidRPr="003F73D5" w14:paraId="41BF6F92" w14:textId="77777777" w:rsidTr="00A379A0">
        <w:trPr>
          <w:cantSplit/>
        </w:trPr>
        <w:tc>
          <w:tcPr>
            <w:tcW w:w="378" w:type="dxa"/>
          </w:tcPr>
          <w:p w14:paraId="7705A934" w14:textId="77777777" w:rsidR="00A379A0" w:rsidRPr="003F73D5" w:rsidRDefault="00A379A0" w:rsidP="00A379A0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3558" w:type="dxa"/>
          </w:tcPr>
          <w:p w14:paraId="2F393603" w14:textId="77777777" w:rsidR="00A379A0" w:rsidRPr="00A379A0" w:rsidRDefault="00A379A0" w:rsidP="00A379A0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275" w:type="dxa"/>
          </w:tcPr>
          <w:p w14:paraId="40D9F053" w14:textId="3732AC60" w:rsidR="00A379A0" w:rsidRPr="003F73D5" w:rsidRDefault="00A379A0" w:rsidP="00A379A0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134" w:type="dxa"/>
          </w:tcPr>
          <w:p w14:paraId="03E574D3" w14:textId="5E13C328" w:rsidR="00A379A0" w:rsidRPr="003F73D5" w:rsidRDefault="00A379A0" w:rsidP="00A379A0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14BF7FDF" w14:textId="77777777" w:rsidR="00A379A0" w:rsidRPr="003F73D5" w:rsidRDefault="00A379A0" w:rsidP="00A379A0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127" w:type="dxa"/>
          </w:tcPr>
          <w:p w14:paraId="119950DA" w14:textId="77777777" w:rsidR="00A379A0" w:rsidRPr="003F73D5" w:rsidRDefault="00A379A0" w:rsidP="00A379A0">
            <w:pPr>
              <w:rPr>
                <w:rFonts w:ascii="Tahoma" w:hAnsi="Tahoma" w:cs="Tahoma"/>
                <w:sz w:val="16"/>
              </w:rPr>
            </w:pPr>
          </w:p>
        </w:tc>
      </w:tr>
    </w:tbl>
    <w:p w14:paraId="68280C9A" w14:textId="77777777" w:rsidR="00036C64" w:rsidRPr="003F73D5" w:rsidRDefault="00036C64">
      <w:pPr>
        <w:rPr>
          <w:rFonts w:ascii="Tahoma" w:hAnsi="Tahoma" w:cs="Tahoma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 w:rsidRPr="003F73D5" w14:paraId="1CB88765" w14:textId="77777777">
        <w:tc>
          <w:tcPr>
            <w:tcW w:w="8748" w:type="dxa"/>
            <w:gridSpan w:val="3"/>
            <w:shd w:val="pct25" w:color="auto" w:fill="FFFFFF"/>
          </w:tcPr>
          <w:p w14:paraId="6378649B" w14:textId="77777777" w:rsidR="00036C64" w:rsidRPr="003F73D5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3F73D5">
              <w:rPr>
                <w:rFonts w:ascii="Tahoma" w:hAnsi="Tahoma" w:cs="Tahoma"/>
                <w:b/>
                <w:sz w:val="24"/>
              </w:rPr>
              <w:t>Other Comments</w:t>
            </w:r>
          </w:p>
        </w:tc>
      </w:tr>
      <w:tr w:rsidR="00036C64" w:rsidRPr="003F73D5" w14:paraId="388D3056" w14:textId="77777777">
        <w:tc>
          <w:tcPr>
            <w:tcW w:w="1728" w:type="dxa"/>
          </w:tcPr>
          <w:p w14:paraId="6E2EF58C" w14:textId="77777777" w:rsidR="00036C64" w:rsidRPr="003F73D5" w:rsidRDefault="00036C64" w:rsidP="003F73D5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14:paraId="1A8EDD1E" w14:textId="77777777" w:rsidR="00036C64" w:rsidRPr="003F73D5" w:rsidRDefault="00036C64" w:rsidP="003F73D5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14:paraId="75C5990B" w14:textId="77777777" w:rsidR="00036C64" w:rsidRPr="003F73D5" w:rsidRDefault="00036C64" w:rsidP="003F73D5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</w:tc>
      </w:tr>
      <w:tr w:rsidR="00036C64" w:rsidRPr="003F73D5" w14:paraId="2BD1CC3D" w14:textId="77777777">
        <w:tc>
          <w:tcPr>
            <w:tcW w:w="1728" w:type="dxa"/>
          </w:tcPr>
          <w:p w14:paraId="1B84181B" w14:textId="60EB624A" w:rsidR="00036C64" w:rsidRPr="003F73D5" w:rsidRDefault="003F73D5" w:rsidP="003F73D5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6210" w:type="dxa"/>
          </w:tcPr>
          <w:p w14:paraId="359D7483" w14:textId="78853A76" w:rsidR="00036C64" w:rsidRPr="003F73D5" w:rsidRDefault="003F73D5" w:rsidP="003F73D5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810" w:type="dxa"/>
          </w:tcPr>
          <w:p w14:paraId="748BA1F9" w14:textId="2A20AF8A" w:rsidR="00036C64" w:rsidRPr="003F73D5" w:rsidRDefault="003F73D5" w:rsidP="003F73D5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N/A</w:t>
            </w:r>
          </w:p>
        </w:tc>
      </w:tr>
      <w:tr w:rsidR="00036C64" w:rsidRPr="003F73D5" w14:paraId="340C38A9" w14:textId="77777777">
        <w:tc>
          <w:tcPr>
            <w:tcW w:w="1728" w:type="dxa"/>
          </w:tcPr>
          <w:p w14:paraId="2A950086" w14:textId="77777777" w:rsidR="00036C64" w:rsidRPr="003F73D5" w:rsidRDefault="00036C64" w:rsidP="003F73D5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6210" w:type="dxa"/>
          </w:tcPr>
          <w:p w14:paraId="3141EFA5" w14:textId="77777777" w:rsidR="00036C64" w:rsidRPr="003F73D5" w:rsidRDefault="00036C64" w:rsidP="003F73D5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810" w:type="dxa"/>
          </w:tcPr>
          <w:p w14:paraId="4993540C" w14:textId="77777777" w:rsidR="00036C64" w:rsidRPr="003F73D5" w:rsidRDefault="00036C64" w:rsidP="003F73D5">
            <w:pPr>
              <w:rPr>
                <w:rFonts w:ascii="Tahoma" w:hAnsi="Tahoma" w:cs="Tahoma"/>
                <w:sz w:val="16"/>
              </w:rPr>
            </w:pPr>
          </w:p>
        </w:tc>
      </w:tr>
    </w:tbl>
    <w:p w14:paraId="53E67F3D" w14:textId="77777777" w:rsidR="00036C64" w:rsidRPr="003F73D5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458"/>
        <w:gridCol w:w="1587"/>
        <w:gridCol w:w="1417"/>
        <w:gridCol w:w="1418"/>
        <w:gridCol w:w="1410"/>
      </w:tblGrid>
      <w:tr w:rsidR="00036C64" w:rsidRPr="003F73D5" w14:paraId="03F35DBC" w14:textId="77777777">
        <w:tc>
          <w:tcPr>
            <w:tcW w:w="8748" w:type="dxa"/>
            <w:gridSpan w:val="6"/>
            <w:shd w:val="pct25" w:color="auto" w:fill="FFFFFF"/>
          </w:tcPr>
          <w:p w14:paraId="4CAC2AD0" w14:textId="77777777" w:rsidR="00036C64" w:rsidRPr="003F73D5" w:rsidRDefault="00036C64">
            <w:pPr>
              <w:pStyle w:val="Heading1"/>
              <w:rPr>
                <w:rFonts w:cs="Tahoma"/>
              </w:rPr>
            </w:pPr>
            <w:r w:rsidRPr="003F73D5">
              <w:rPr>
                <w:rFonts w:cs="Tahoma"/>
              </w:rPr>
              <w:t>Frequency of Execution</w:t>
            </w:r>
          </w:p>
        </w:tc>
      </w:tr>
      <w:tr w:rsidR="003F73D5" w:rsidRPr="003F73D5" w14:paraId="78A77105" w14:textId="77777777" w:rsidTr="00A379A0">
        <w:tc>
          <w:tcPr>
            <w:tcW w:w="1458" w:type="dxa"/>
            <w:tcBorders>
              <w:right w:val="single" w:sz="4" w:space="0" w:color="auto"/>
            </w:tcBorders>
          </w:tcPr>
          <w:p w14:paraId="2B2CAA21" w14:textId="77777777" w:rsidR="003F73D5" w:rsidRPr="003F73D5" w:rsidRDefault="003F73D5">
            <w:pPr>
              <w:rPr>
                <w:rFonts w:ascii="Tahoma" w:hAnsi="Tahoma" w:cs="Tahoma"/>
                <w:b/>
                <w:sz w:val="16"/>
              </w:rPr>
            </w:pPr>
            <w:r w:rsidRPr="003F73D5">
              <w:rPr>
                <w:rFonts w:ascii="Tahoma" w:hAnsi="Tahoma" w:cs="Tahoma"/>
                <w:b/>
                <w:sz w:val="16"/>
              </w:rPr>
              <w:t>Frequency:</w:t>
            </w:r>
            <w:r w:rsidRPr="003F73D5">
              <w:rPr>
                <w:rFonts w:ascii="Tahoma" w:hAnsi="Tahoma" w:cs="Tahoma"/>
                <w:sz w:val="16"/>
              </w:rPr>
              <w:t xml:space="preserve"> </w:t>
            </w:r>
          </w:p>
        </w:tc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8D50D3F" w14:textId="3B0D7BE1" w:rsidR="003F73D5" w:rsidRPr="00145595" w:rsidRDefault="003F73D5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 xml:space="preserve">Minimum: </w:t>
            </w:r>
            <w:r w:rsidR="00145595"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9E207C" w14:textId="12533BC7" w:rsidR="003F73D5" w:rsidRPr="003F73D5" w:rsidRDefault="003F73D5">
            <w:pPr>
              <w:rPr>
                <w:rFonts w:ascii="Tahoma" w:hAnsi="Tahoma" w:cs="Tahoma"/>
                <w:b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Maximum:</w:t>
            </w:r>
            <w:r w:rsidR="00A379A0">
              <w:rPr>
                <w:rFonts w:ascii="Tahoma" w:hAnsi="Tahoma" w:cs="Tahoma"/>
                <w:sz w:val="16"/>
              </w:rPr>
              <w:t xml:space="preserve"> </w:t>
            </w:r>
            <w:r w:rsidRPr="003F73D5">
              <w:rPr>
                <w:rFonts w:ascii="Tahoma" w:hAnsi="Tahoma" w:cs="Tahoma"/>
                <w:sz w:val="16"/>
              </w:rPr>
              <w:t xml:space="preserve"> </w:t>
            </w:r>
            <w:r w:rsidR="00A379A0">
              <w:rPr>
                <w:rFonts w:ascii="Tahoma" w:hAnsi="Tahoma" w:cs="Tahoma"/>
                <w:sz w:val="16"/>
              </w:rPr>
              <w:t>20,000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C594D7" w14:textId="37506774" w:rsidR="003F73D5" w:rsidRPr="003F73D5" w:rsidRDefault="003F73D5">
            <w:pPr>
              <w:rPr>
                <w:rFonts w:ascii="Tahoma" w:hAnsi="Tahoma" w:cs="Tahoma"/>
                <w:b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 xml:space="preserve">Average: </w:t>
            </w:r>
            <w:r w:rsidR="00145595"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EBC515" w14:textId="74074673" w:rsidR="003F73D5" w:rsidRPr="003F73D5" w:rsidRDefault="003F73D5">
            <w:pPr>
              <w:rPr>
                <w:rFonts w:ascii="Tahoma" w:hAnsi="Tahoma" w:cs="Tahoma"/>
                <w:b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(OR)Fixed: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73B9B0" w14:textId="5626B0B9" w:rsidR="003F73D5" w:rsidRPr="003F73D5" w:rsidRDefault="003F73D5">
            <w:pPr>
              <w:rPr>
                <w:rFonts w:ascii="Tahoma" w:hAnsi="Tahoma" w:cs="Tahoma"/>
                <w:b/>
                <w:sz w:val="16"/>
              </w:rPr>
            </w:pPr>
          </w:p>
        </w:tc>
      </w:tr>
      <w:tr w:rsidR="003F73D5" w:rsidRPr="003F73D5" w14:paraId="1C996E27" w14:textId="77777777" w:rsidTr="00A379A0">
        <w:tc>
          <w:tcPr>
            <w:tcW w:w="1458" w:type="dxa"/>
            <w:tcBorders>
              <w:right w:val="single" w:sz="4" w:space="0" w:color="auto"/>
            </w:tcBorders>
          </w:tcPr>
          <w:p w14:paraId="41D04065" w14:textId="77777777" w:rsidR="003F73D5" w:rsidRPr="003F73D5" w:rsidRDefault="003F73D5">
            <w:pPr>
              <w:rPr>
                <w:rFonts w:ascii="Tahoma" w:hAnsi="Tahoma" w:cs="Tahoma"/>
                <w:b/>
                <w:sz w:val="16"/>
              </w:rPr>
            </w:pPr>
            <w:r w:rsidRPr="003F73D5">
              <w:rPr>
                <w:rFonts w:ascii="Tahoma" w:hAnsi="Tahoma" w:cs="Tahoma"/>
                <w:b/>
                <w:sz w:val="16"/>
              </w:rPr>
              <w:t>Per:</w:t>
            </w:r>
          </w:p>
        </w:tc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794CD08" w14:textId="728A61A1" w:rsidR="003F73D5" w:rsidRPr="003F73D5" w:rsidRDefault="003F73D5">
            <w:pPr>
              <w:rPr>
                <w:rFonts w:ascii="Tahoma" w:hAnsi="Tahoma" w:cs="Tahoma"/>
                <w:b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Hour:</w:t>
            </w:r>
            <w:r w:rsidRPr="003F73D5">
              <w:rPr>
                <w:rFonts w:ascii="Tahoma" w:hAnsi="Tahoma" w:cs="Tahoma"/>
                <w:b/>
                <w:sz w:val="16"/>
              </w:rPr>
              <w:t xml:space="preserve"> </w:t>
            </w:r>
            <w:r w:rsidRPr="003F73D5">
              <w:rPr>
                <w:rFonts w:ascii="Tahoma" w:hAnsi="Tahoma" w:cs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73D5">
              <w:rPr>
                <w:rFonts w:ascii="Tahoma" w:hAnsi="Tahoma" w:cs="Tahoma"/>
                <w:b/>
                <w:sz w:val="16"/>
              </w:rPr>
              <w:instrText xml:space="preserve"> FORMCHECKBOX </w:instrText>
            </w:r>
            <w:r w:rsidR="00BC2C28">
              <w:rPr>
                <w:rFonts w:ascii="Tahoma" w:hAnsi="Tahoma" w:cs="Tahoma"/>
                <w:b/>
                <w:sz w:val="16"/>
              </w:rPr>
            </w:r>
            <w:r w:rsidR="00BC2C28">
              <w:rPr>
                <w:rFonts w:ascii="Tahoma" w:hAnsi="Tahoma" w:cs="Tahoma"/>
                <w:b/>
                <w:sz w:val="16"/>
              </w:rPr>
              <w:fldChar w:fldCharType="separate"/>
            </w:r>
            <w:r w:rsidRPr="003F73D5">
              <w:rPr>
                <w:rFonts w:ascii="Tahoma" w:hAnsi="Tahoma" w:cs="Tahoma"/>
                <w:b/>
                <w:sz w:val="16"/>
              </w:rPr>
              <w:fldChar w:fldCharType="end"/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85F36B" w14:textId="7CD80DC2" w:rsidR="003F73D5" w:rsidRPr="003F73D5" w:rsidRDefault="003F73D5">
            <w:pPr>
              <w:rPr>
                <w:rFonts w:ascii="Tahoma" w:hAnsi="Tahoma" w:cs="Tahoma"/>
                <w:b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 xml:space="preserve">Day: </w:t>
            </w:r>
            <w:r w:rsidRPr="003F73D5">
              <w:rPr>
                <w:rFonts w:ascii="Tahoma" w:hAnsi="Tahoma" w:cs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F73D5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BC2C28">
              <w:rPr>
                <w:rFonts w:ascii="Tahoma" w:hAnsi="Tahoma" w:cs="Tahoma"/>
                <w:sz w:val="16"/>
              </w:rPr>
            </w:r>
            <w:r w:rsidR="00BC2C28">
              <w:rPr>
                <w:rFonts w:ascii="Tahoma" w:hAnsi="Tahoma" w:cs="Tahoma"/>
                <w:sz w:val="16"/>
              </w:rPr>
              <w:fldChar w:fldCharType="separate"/>
            </w:r>
            <w:r w:rsidRPr="003F73D5">
              <w:rPr>
                <w:rFonts w:ascii="Tahoma" w:hAnsi="Tahoma" w:cs="Tahoma"/>
                <w:sz w:val="16"/>
              </w:rPr>
              <w:fldChar w:fldCharType="end"/>
            </w:r>
            <w:r w:rsidRPr="003F73D5">
              <w:rPr>
                <w:rFonts w:ascii="Tahoma" w:hAnsi="Tahoma" w:cs="Tahoma"/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B92504" w14:textId="32CDC832" w:rsidR="003F73D5" w:rsidRPr="003F73D5" w:rsidRDefault="003F73D5">
            <w:pPr>
              <w:rPr>
                <w:rFonts w:ascii="Tahoma" w:hAnsi="Tahoma" w:cs="Tahoma"/>
                <w:b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 xml:space="preserve">Week: </w:t>
            </w:r>
            <w:r w:rsidRPr="003F73D5">
              <w:rPr>
                <w:rFonts w:ascii="Tahoma" w:hAnsi="Tahoma" w:cs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73D5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BC2C28">
              <w:rPr>
                <w:rFonts w:ascii="Tahoma" w:hAnsi="Tahoma" w:cs="Tahoma"/>
                <w:sz w:val="16"/>
              </w:rPr>
            </w:r>
            <w:r w:rsidR="00BC2C28">
              <w:rPr>
                <w:rFonts w:ascii="Tahoma" w:hAnsi="Tahoma" w:cs="Tahoma"/>
                <w:sz w:val="16"/>
              </w:rPr>
              <w:fldChar w:fldCharType="separate"/>
            </w:r>
            <w:r w:rsidRPr="003F73D5">
              <w:rPr>
                <w:rFonts w:ascii="Tahoma" w:hAnsi="Tahoma" w:cs="Tahoma"/>
                <w:sz w:val="16"/>
              </w:rPr>
              <w:fldChar w:fldCharType="end"/>
            </w:r>
            <w:r w:rsidRPr="003F73D5">
              <w:rPr>
                <w:rFonts w:ascii="Tahoma" w:hAnsi="Tahoma" w:cs="Tahoma"/>
                <w:sz w:val="16"/>
              </w:rPr>
              <w:t xml:space="preserve">      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04E29E" w14:textId="1076842B" w:rsidR="003F73D5" w:rsidRPr="003F73D5" w:rsidRDefault="003F73D5">
            <w:pPr>
              <w:rPr>
                <w:rFonts w:ascii="Tahoma" w:hAnsi="Tahoma" w:cs="Tahoma"/>
                <w:b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 xml:space="preserve">Month: </w:t>
            </w:r>
            <w:r w:rsidRPr="003F73D5">
              <w:rPr>
                <w:rFonts w:ascii="Tahoma" w:hAnsi="Tahoma" w:cs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73D5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BC2C28">
              <w:rPr>
                <w:rFonts w:ascii="Tahoma" w:hAnsi="Tahoma" w:cs="Tahoma"/>
                <w:sz w:val="16"/>
              </w:rPr>
            </w:r>
            <w:r w:rsidR="00BC2C28">
              <w:rPr>
                <w:rFonts w:ascii="Tahoma" w:hAnsi="Tahoma" w:cs="Tahoma"/>
                <w:sz w:val="16"/>
              </w:rPr>
              <w:fldChar w:fldCharType="separate"/>
            </w:r>
            <w:r w:rsidRPr="003F73D5">
              <w:rPr>
                <w:rFonts w:ascii="Tahoma" w:hAnsi="Tahoma" w:cs="Tahoma"/>
                <w:sz w:val="16"/>
              </w:rPr>
              <w:fldChar w:fldCharType="end"/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D9F504" w14:textId="63C5D8EC" w:rsidR="003F73D5" w:rsidRPr="003F73D5" w:rsidRDefault="003F73D5">
            <w:pPr>
              <w:rPr>
                <w:rFonts w:ascii="Tahoma" w:hAnsi="Tahoma" w:cs="Tahoma"/>
                <w:b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Other:</w:t>
            </w:r>
          </w:p>
        </w:tc>
      </w:tr>
    </w:tbl>
    <w:p w14:paraId="3B46BEC0" w14:textId="77777777" w:rsidR="00036C64" w:rsidRPr="003F73D5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2142"/>
        <w:gridCol w:w="851"/>
        <w:gridCol w:w="992"/>
        <w:gridCol w:w="992"/>
        <w:gridCol w:w="1134"/>
        <w:gridCol w:w="1269"/>
      </w:tblGrid>
      <w:tr w:rsidR="00036C64" w:rsidRPr="003F73D5" w14:paraId="2B463F34" w14:textId="77777777">
        <w:tc>
          <w:tcPr>
            <w:tcW w:w="8748" w:type="dxa"/>
            <w:gridSpan w:val="8"/>
            <w:shd w:val="pct25" w:color="auto" w:fill="FFFFFF"/>
          </w:tcPr>
          <w:p w14:paraId="2410958E" w14:textId="77777777" w:rsidR="00036C64" w:rsidRPr="003F73D5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3F73D5">
              <w:rPr>
                <w:rFonts w:ascii="Tahoma" w:hAnsi="Tahoma" w:cs="Tahoma"/>
                <w:b/>
                <w:sz w:val="24"/>
              </w:rPr>
              <w:t>Timing Information</w:t>
            </w:r>
          </w:p>
        </w:tc>
      </w:tr>
      <w:tr w:rsidR="00036C64" w:rsidRPr="003F73D5" w14:paraId="17FC4B9D" w14:textId="77777777" w:rsidTr="00145595">
        <w:trPr>
          <w:cantSplit/>
        </w:trPr>
        <w:tc>
          <w:tcPr>
            <w:tcW w:w="378" w:type="dxa"/>
          </w:tcPr>
          <w:p w14:paraId="40F386D5" w14:textId="77777777" w:rsidR="00036C64" w:rsidRPr="003F73D5" w:rsidRDefault="00036C64" w:rsidP="00A379A0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59886428" w14:textId="77777777" w:rsidR="00036C64" w:rsidRPr="003F73D5" w:rsidRDefault="00036C64" w:rsidP="00A379A0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At/</w:t>
            </w:r>
          </w:p>
          <w:p w14:paraId="60773702" w14:textId="77777777" w:rsidR="00036C64" w:rsidRPr="003F73D5" w:rsidRDefault="00036C64" w:rsidP="00A379A0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Between</w:t>
            </w:r>
          </w:p>
        </w:tc>
        <w:tc>
          <w:tcPr>
            <w:tcW w:w="2142" w:type="dxa"/>
          </w:tcPr>
          <w:p w14:paraId="588637D1" w14:textId="77777777" w:rsidR="00036C64" w:rsidRPr="003F73D5" w:rsidRDefault="00036C64" w:rsidP="00A379A0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Step(s)</w:t>
            </w:r>
          </w:p>
        </w:tc>
        <w:tc>
          <w:tcPr>
            <w:tcW w:w="851" w:type="dxa"/>
          </w:tcPr>
          <w:p w14:paraId="301842F0" w14:textId="77777777" w:rsidR="00036C64" w:rsidRPr="003F73D5" w:rsidRDefault="00036C64" w:rsidP="00A379A0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Timing</w:t>
            </w:r>
          </w:p>
          <w:p w14:paraId="2DCCCE40" w14:textId="77777777" w:rsidR="00036C64" w:rsidRPr="003F73D5" w:rsidRDefault="00036C64" w:rsidP="00A379A0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Unit</w:t>
            </w:r>
          </w:p>
        </w:tc>
        <w:tc>
          <w:tcPr>
            <w:tcW w:w="992" w:type="dxa"/>
          </w:tcPr>
          <w:p w14:paraId="251137A8" w14:textId="77777777" w:rsidR="00036C64" w:rsidRPr="003F73D5" w:rsidRDefault="00036C64" w:rsidP="00A379A0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Minimum</w:t>
            </w:r>
          </w:p>
        </w:tc>
        <w:tc>
          <w:tcPr>
            <w:tcW w:w="992" w:type="dxa"/>
          </w:tcPr>
          <w:p w14:paraId="2090E9AC" w14:textId="77777777" w:rsidR="00036C64" w:rsidRPr="003F73D5" w:rsidRDefault="00036C64" w:rsidP="00A379A0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Average</w:t>
            </w:r>
          </w:p>
        </w:tc>
        <w:tc>
          <w:tcPr>
            <w:tcW w:w="1134" w:type="dxa"/>
          </w:tcPr>
          <w:p w14:paraId="72612374" w14:textId="77777777" w:rsidR="00036C64" w:rsidRPr="003F73D5" w:rsidRDefault="00036C64" w:rsidP="00A379A0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Maximum</w:t>
            </w:r>
          </w:p>
        </w:tc>
        <w:tc>
          <w:tcPr>
            <w:tcW w:w="1269" w:type="dxa"/>
          </w:tcPr>
          <w:p w14:paraId="139A0D48" w14:textId="77777777" w:rsidR="00036C64" w:rsidRPr="003F73D5" w:rsidRDefault="00036C64" w:rsidP="00A379A0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Comments</w:t>
            </w:r>
          </w:p>
        </w:tc>
      </w:tr>
      <w:tr w:rsidR="00A379A0" w:rsidRPr="003F73D5" w14:paraId="4192D6E5" w14:textId="77777777" w:rsidTr="00145595">
        <w:trPr>
          <w:cantSplit/>
        </w:trPr>
        <w:tc>
          <w:tcPr>
            <w:tcW w:w="378" w:type="dxa"/>
          </w:tcPr>
          <w:p w14:paraId="44ED9250" w14:textId="1E29045B" w:rsidR="00A379A0" w:rsidRPr="003F73D5" w:rsidRDefault="00A379A0" w:rsidP="00A379A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990" w:type="dxa"/>
          </w:tcPr>
          <w:p w14:paraId="6912DD74" w14:textId="0CB31312" w:rsidR="00A379A0" w:rsidRPr="003F73D5" w:rsidRDefault="00A379A0" w:rsidP="00A379A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Between</w:t>
            </w:r>
          </w:p>
        </w:tc>
        <w:tc>
          <w:tcPr>
            <w:tcW w:w="2142" w:type="dxa"/>
          </w:tcPr>
          <w:p w14:paraId="13C6958B" w14:textId="1224BEBC" w:rsidR="00A379A0" w:rsidRPr="003F73D5" w:rsidRDefault="00145595" w:rsidP="00A379A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(</w:t>
            </w:r>
            <w:r w:rsidR="00481B10">
              <w:rPr>
                <w:rFonts w:ascii="Tahoma" w:hAnsi="Tahoma" w:cs="Tahoma"/>
                <w:sz w:val="16"/>
              </w:rPr>
              <w:t>0</w:t>
            </w:r>
            <w:r>
              <w:rPr>
                <w:rFonts w:ascii="Tahoma" w:hAnsi="Tahoma" w:cs="Tahoma"/>
                <w:sz w:val="16"/>
              </w:rPr>
              <w:t xml:space="preserve">1) </w:t>
            </w:r>
            <w:r w:rsidR="00A379A0">
              <w:rPr>
                <w:rFonts w:ascii="Tahoma" w:hAnsi="Tahoma" w:cs="Tahoma"/>
                <w:sz w:val="16"/>
              </w:rPr>
              <w:t xml:space="preserve">Loads </w:t>
            </w:r>
            <w:r>
              <w:rPr>
                <w:rFonts w:ascii="Tahoma" w:hAnsi="Tahoma" w:cs="Tahoma"/>
                <w:sz w:val="16"/>
              </w:rPr>
              <w:t>the chat history</w:t>
            </w:r>
          </w:p>
        </w:tc>
        <w:tc>
          <w:tcPr>
            <w:tcW w:w="851" w:type="dxa"/>
          </w:tcPr>
          <w:p w14:paraId="4463A646" w14:textId="3BAA7147" w:rsidR="00A379A0" w:rsidRPr="003F73D5" w:rsidRDefault="00A379A0" w:rsidP="00A379A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</w:t>
            </w:r>
          </w:p>
        </w:tc>
        <w:tc>
          <w:tcPr>
            <w:tcW w:w="992" w:type="dxa"/>
          </w:tcPr>
          <w:p w14:paraId="3DEEAEC9" w14:textId="1C35F406" w:rsidR="00A379A0" w:rsidRPr="003F73D5" w:rsidRDefault="00A379A0" w:rsidP="00A379A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992" w:type="dxa"/>
          </w:tcPr>
          <w:p w14:paraId="08B42951" w14:textId="2DD00366" w:rsidR="00A379A0" w:rsidRPr="003F73D5" w:rsidRDefault="00A379A0" w:rsidP="00A379A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1134" w:type="dxa"/>
          </w:tcPr>
          <w:p w14:paraId="02A1C92B" w14:textId="50E1ECE1" w:rsidR="00A379A0" w:rsidRPr="003F73D5" w:rsidRDefault="00145595" w:rsidP="00A379A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</w:t>
            </w:r>
          </w:p>
        </w:tc>
        <w:tc>
          <w:tcPr>
            <w:tcW w:w="1269" w:type="dxa"/>
          </w:tcPr>
          <w:p w14:paraId="13AF27B4" w14:textId="0D60EF0E" w:rsidR="00A379A0" w:rsidRPr="003F73D5" w:rsidRDefault="00145595" w:rsidP="00A379A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Pagination</w:t>
            </w:r>
          </w:p>
        </w:tc>
      </w:tr>
      <w:tr w:rsidR="00A379A0" w:rsidRPr="003F73D5" w14:paraId="6345BDD3" w14:textId="77777777" w:rsidTr="00145595">
        <w:trPr>
          <w:cantSplit/>
        </w:trPr>
        <w:tc>
          <w:tcPr>
            <w:tcW w:w="378" w:type="dxa"/>
          </w:tcPr>
          <w:p w14:paraId="394AEA01" w14:textId="0840A95A" w:rsidR="00A379A0" w:rsidRPr="003F73D5" w:rsidRDefault="00145595" w:rsidP="00A379A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</w:t>
            </w:r>
          </w:p>
        </w:tc>
        <w:tc>
          <w:tcPr>
            <w:tcW w:w="990" w:type="dxa"/>
          </w:tcPr>
          <w:p w14:paraId="0A0007E7" w14:textId="1CA8869B" w:rsidR="00A379A0" w:rsidRPr="003F73D5" w:rsidRDefault="00145595" w:rsidP="00A379A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Between</w:t>
            </w:r>
          </w:p>
        </w:tc>
        <w:tc>
          <w:tcPr>
            <w:tcW w:w="2142" w:type="dxa"/>
          </w:tcPr>
          <w:p w14:paraId="3E3BCCBC" w14:textId="26B5F7C2" w:rsidR="00A379A0" w:rsidRPr="003F73D5" w:rsidRDefault="00145595" w:rsidP="00A379A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(</w:t>
            </w:r>
            <w:r w:rsidR="00481B10">
              <w:rPr>
                <w:rFonts w:ascii="Tahoma" w:hAnsi="Tahoma" w:cs="Tahoma"/>
                <w:sz w:val="16"/>
              </w:rPr>
              <w:t>0</w:t>
            </w:r>
            <w:r>
              <w:rPr>
                <w:rFonts w:ascii="Tahoma" w:hAnsi="Tahoma" w:cs="Tahoma"/>
                <w:sz w:val="16"/>
              </w:rPr>
              <w:t>4) Bot makes a response</w:t>
            </w:r>
          </w:p>
        </w:tc>
        <w:tc>
          <w:tcPr>
            <w:tcW w:w="851" w:type="dxa"/>
          </w:tcPr>
          <w:p w14:paraId="172A1B65" w14:textId="2F1D9B52" w:rsidR="00A379A0" w:rsidRPr="003F73D5" w:rsidRDefault="00145595" w:rsidP="00A379A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</w:t>
            </w:r>
          </w:p>
        </w:tc>
        <w:tc>
          <w:tcPr>
            <w:tcW w:w="992" w:type="dxa"/>
          </w:tcPr>
          <w:p w14:paraId="4569B607" w14:textId="29DC220E" w:rsidR="00A379A0" w:rsidRPr="003F73D5" w:rsidRDefault="00145595" w:rsidP="00A379A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992" w:type="dxa"/>
          </w:tcPr>
          <w:p w14:paraId="0378F733" w14:textId="7D133851" w:rsidR="00A379A0" w:rsidRPr="003F73D5" w:rsidRDefault="00145595" w:rsidP="00A379A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1134" w:type="dxa"/>
          </w:tcPr>
          <w:p w14:paraId="52B00C09" w14:textId="65647555" w:rsidR="00A379A0" w:rsidRPr="003F73D5" w:rsidRDefault="00145595" w:rsidP="00A379A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269" w:type="dxa"/>
          </w:tcPr>
          <w:p w14:paraId="46CA8B10" w14:textId="1329DEE2" w:rsidR="00A379A0" w:rsidRPr="003F73D5" w:rsidRDefault="00145595" w:rsidP="00A379A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AI Calculation</w:t>
            </w:r>
          </w:p>
        </w:tc>
      </w:tr>
      <w:tr w:rsidR="00A379A0" w:rsidRPr="003F73D5" w14:paraId="635ACAFD" w14:textId="77777777" w:rsidTr="00145595">
        <w:trPr>
          <w:cantSplit/>
        </w:trPr>
        <w:tc>
          <w:tcPr>
            <w:tcW w:w="378" w:type="dxa"/>
          </w:tcPr>
          <w:p w14:paraId="05903FC4" w14:textId="0F7F1828" w:rsidR="00A379A0" w:rsidRPr="003F73D5" w:rsidRDefault="00145595" w:rsidP="00A379A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</w:t>
            </w:r>
          </w:p>
        </w:tc>
        <w:tc>
          <w:tcPr>
            <w:tcW w:w="990" w:type="dxa"/>
          </w:tcPr>
          <w:p w14:paraId="09EAFC34" w14:textId="5BADCF3D" w:rsidR="00A379A0" w:rsidRPr="003F73D5" w:rsidRDefault="00145595" w:rsidP="00A379A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Between</w:t>
            </w:r>
          </w:p>
        </w:tc>
        <w:tc>
          <w:tcPr>
            <w:tcW w:w="2142" w:type="dxa"/>
          </w:tcPr>
          <w:p w14:paraId="16D9FAA2" w14:textId="2DEE8F91" w:rsidR="00A379A0" w:rsidRPr="003F73D5" w:rsidRDefault="00145595" w:rsidP="00A379A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(</w:t>
            </w:r>
            <w:r w:rsidR="00481B10">
              <w:rPr>
                <w:rFonts w:ascii="Tahoma" w:hAnsi="Tahoma" w:cs="Tahoma"/>
                <w:sz w:val="16"/>
              </w:rPr>
              <w:t>0</w:t>
            </w:r>
            <w:r>
              <w:rPr>
                <w:rFonts w:ascii="Tahoma" w:hAnsi="Tahoma" w:cs="Tahoma"/>
                <w:sz w:val="16"/>
              </w:rPr>
              <w:t>8) Deletes chat history</w:t>
            </w:r>
          </w:p>
        </w:tc>
        <w:tc>
          <w:tcPr>
            <w:tcW w:w="851" w:type="dxa"/>
          </w:tcPr>
          <w:p w14:paraId="4370E4FB" w14:textId="5A93E2DD" w:rsidR="00A379A0" w:rsidRPr="003F73D5" w:rsidRDefault="00145595" w:rsidP="00A379A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</w:t>
            </w:r>
          </w:p>
        </w:tc>
        <w:tc>
          <w:tcPr>
            <w:tcW w:w="992" w:type="dxa"/>
          </w:tcPr>
          <w:p w14:paraId="5D0D39A3" w14:textId="4E66AB6A" w:rsidR="00A379A0" w:rsidRPr="003F73D5" w:rsidRDefault="00145595" w:rsidP="00A379A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992" w:type="dxa"/>
          </w:tcPr>
          <w:p w14:paraId="5F6914DB" w14:textId="53CAF2A6" w:rsidR="00A379A0" w:rsidRPr="003F73D5" w:rsidRDefault="00145595" w:rsidP="00A379A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1134" w:type="dxa"/>
          </w:tcPr>
          <w:p w14:paraId="5D51EBF3" w14:textId="2BCBAEC9" w:rsidR="00A379A0" w:rsidRPr="003F73D5" w:rsidRDefault="00145595" w:rsidP="00A379A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269" w:type="dxa"/>
          </w:tcPr>
          <w:p w14:paraId="2AD5B3AD" w14:textId="35E138F3" w:rsidR="00A379A0" w:rsidRPr="003F73D5" w:rsidRDefault="00145595" w:rsidP="00A379A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Recursive</w:t>
            </w:r>
          </w:p>
        </w:tc>
      </w:tr>
      <w:tr w:rsidR="00A379A0" w:rsidRPr="003F73D5" w14:paraId="5B3C8292" w14:textId="77777777" w:rsidTr="00145595">
        <w:trPr>
          <w:cantSplit/>
        </w:trPr>
        <w:tc>
          <w:tcPr>
            <w:tcW w:w="378" w:type="dxa"/>
          </w:tcPr>
          <w:p w14:paraId="2D2A2F44" w14:textId="77777777" w:rsidR="00A379A0" w:rsidRPr="003F73D5" w:rsidRDefault="00A379A0" w:rsidP="00A379A0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14:paraId="466417FF" w14:textId="77777777" w:rsidR="00A379A0" w:rsidRPr="003F73D5" w:rsidRDefault="00A379A0" w:rsidP="00A379A0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142" w:type="dxa"/>
          </w:tcPr>
          <w:p w14:paraId="08F978BE" w14:textId="77777777" w:rsidR="00A379A0" w:rsidRPr="003F73D5" w:rsidRDefault="00A379A0" w:rsidP="00A379A0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851" w:type="dxa"/>
          </w:tcPr>
          <w:p w14:paraId="6599C219" w14:textId="77777777" w:rsidR="00A379A0" w:rsidRPr="003F73D5" w:rsidRDefault="00A379A0" w:rsidP="00A379A0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2" w:type="dxa"/>
          </w:tcPr>
          <w:p w14:paraId="56B8384F" w14:textId="77777777" w:rsidR="00A379A0" w:rsidRPr="003F73D5" w:rsidRDefault="00A379A0" w:rsidP="00A379A0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2" w:type="dxa"/>
          </w:tcPr>
          <w:p w14:paraId="745518DF" w14:textId="77777777" w:rsidR="00A379A0" w:rsidRPr="003F73D5" w:rsidRDefault="00A379A0" w:rsidP="00A379A0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134" w:type="dxa"/>
          </w:tcPr>
          <w:p w14:paraId="7FA80B9C" w14:textId="77777777" w:rsidR="00A379A0" w:rsidRPr="003F73D5" w:rsidRDefault="00A379A0" w:rsidP="00A379A0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269" w:type="dxa"/>
          </w:tcPr>
          <w:p w14:paraId="6CD24F63" w14:textId="77777777" w:rsidR="00A379A0" w:rsidRPr="003F73D5" w:rsidRDefault="00A379A0" w:rsidP="00A379A0">
            <w:pPr>
              <w:rPr>
                <w:rFonts w:ascii="Tahoma" w:hAnsi="Tahoma" w:cs="Tahoma"/>
                <w:sz w:val="16"/>
              </w:rPr>
            </w:pPr>
          </w:p>
        </w:tc>
      </w:tr>
    </w:tbl>
    <w:p w14:paraId="3B6A13C0" w14:textId="77777777" w:rsidR="00036C64" w:rsidRPr="003F73D5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:rsidRPr="003F73D5" w14:paraId="4801597D" w14:textId="77777777">
        <w:tc>
          <w:tcPr>
            <w:tcW w:w="8748" w:type="dxa"/>
            <w:gridSpan w:val="7"/>
            <w:shd w:val="pct25" w:color="auto" w:fill="FFFFFF"/>
          </w:tcPr>
          <w:p w14:paraId="6F847820" w14:textId="77777777" w:rsidR="00036C64" w:rsidRPr="003F73D5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3F73D5">
              <w:rPr>
                <w:rFonts w:ascii="Tahoma" w:hAnsi="Tahoma" w:cs="Tahoma"/>
                <w:b/>
                <w:sz w:val="24"/>
              </w:rPr>
              <w:t>Volume Information</w:t>
            </w:r>
          </w:p>
        </w:tc>
      </w:tr>
      <w:tr w:rsidR="00036C64" w:rsidRPr="003F73D5" w14:paraId="4B0E9F62" w14:textId="77777777">
        <w:tc>
          <w:tcPr>
            <w:tcW w:w="378" w:type="dxa"/>
          </w:tcPr>
          <w:p w14:paraId="76D2DF9B" w14:textId="77777777" w:rsidR="00036C64" w:rsidRPr="003F73D5" w:rsidRDefault="00036C64" w:rsidP="00145595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12D93D4A" w14:textId="77777777" w:rsidR="00036C64" w:rsidRPr="003F73D5" w:rsidRDefault="00036C64" w:rsidP="00145595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14:paraId="3310FCA7" w14:textId="77777777" w:rsidR="00036C64" w:rsidRPr="003F73D5" w:rsidRDefault="00036C64" w:rsidP="00145595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 xml:space="preserve">Unit of </w:t>
            </w:r>
          </w:p>
          <w:p w14:paraId="2DB9520F" w14:textId="77777777" w:rsidR="00036C64" w:rsidRPr="003F73D5" w:rsidRDefault="00036C64" w:rsidP="00145595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14:paraId="398DD68D" w14:textId="77777777" w:rsidR="00036C64" w:rsidRPr="003F73D5" w:rsidRDefault="00036C64" w:rsidP="00145595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14:paraId="116CB58B" w14:textId="77777777" w:rsidR="00036C64" w:rsidRPr="003F73D5" w:rsidRDefault="00036C64" w:rsidP="00145595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127D5291" w14:textId="77777777" w:rsidR="00036C64" w:rsidRPr="003F73D5" w:rsidRDefault="00036C64" w:rsidP="00145595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14:paraId="6CD53993" w14:textId="77777777" w:rsidR="00036C64" w:rsidRPr="003F73D5" w:rsidRDefault="00BC7D8C" w:rsidP="00145595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Comments</w:t>
            </w:r>
          </w:p>
        </w:tc>
      </w:tr>
      <w:tr w:rsidR="00036C64" w:rsidRPr="003F73D5" w14:paraId="1C7D21D3" w14:textId="77777777">
        <w:tc>
          <w:tcPr>
            <w:tcW w:w="378" w:type="dxa"/>
          </w:tcPr>
          <w:p w14:paraId="0B054A7F" w14:textId="10F70C94" w:rsidR="00036C64" w:rsidRPr="003F73D5" w:rsidRDefault="00145595" w:rsidP="00145595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990" w:type="dxa"/>
          </w:tcPr>
          <w:p w14:paraId="6507A015" w14:textId="2BF879CD" w:rsidR="00036C64" w:rsidRPr="003F73D5" w:rsidRDefault="00E5656F" w:rsidP="00145595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02, 09</w:t>
            </w:r>
          </w:p>
        </w:tc>
        <w:tc>
          <w:tcPr>
            <w:tcW w:w="1350" w:type="dxa"/>
          </w:tcPr>
          <w:p w14:paraId="70953D70" w14:textId="7498D30C" w:rsidR="00036C64" w:rsidRPr="003F73D5" w:rsidRDefault="00E5656F" w:rsidP="00145595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Gig</w:t>
            </w:r>
            <w:r w:rsidR="00145595" w:rsidRPr="00145595">
              <w:rPr>
                <w:rFonts w:ascii="Tahoma" w:hAnsi="Tahoma" w:cs="Tahoma"/>
                <w:sz w:val="16"/>
              </w:rPr>
              <w:t>abyte</w:t>
            </w:r>
          </w:p>
        </w:tc>
        <w:tc>
          <w:tcPr>
            <w:tcW w:w="1080" w:type="dxa"/>
          </w:tcPr>
          <w:p w14:paraId="2862DC89" w14:textId="7F472E5B" w:rsidR="00036C64" w:rsidRPr="003F73D5" w:rsidRDefault="00145595" w:rsidP="00145595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1080" w:type="dxa"/>
          </w:tcPr>
          <w:p w14:paraId="73B34E81" w14:textId="549D27DB" w:rsidR="00036C64" w:rsidRPr="003F73D5" w:rsidRDefault="00145595" w:rsidP="00145595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1080" w:type="dxa"/>
          </w:tcPr>
          <w:p w14:paraId="40D7A9CB" w14:textId="7175AFFE" w:rsidR="00036C64" w:rsidRPr="003F73D5" w:rsidRDefault="00E5656F" w:rsidP="00145595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&lt;</w:t>
            </w:r>
            <w:r w:rsidR="00145595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2790" w:type="dxa"/>
          </w:tcPr>
          <w:p w14:paraId="2C999F33" w14:textId="39B24E90" w:rsidR="00036C64" w:rsidRPr="003F73D5" w:rsidRDefault="00E5656F" w:rsidP="00145595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Maximum free Firebase storage</w:t>
            </w:r>
          </w:p>
        </w:tc>
      </w:tr>
      <w:tr w:rsidR="00E5656F" w:rsidRPr="003F73D5" w14:paraId="1983FEE6" w14:textId="77777777">
        <w:tc>
          <w:tcPr>
            <w:tcW w:w="378" w:type="dxa"/>
          </w:tcPr>
          <w:p w14:paraId="07875B45" w14:textId="550E36E4" w:rsidR="00E5656F" w:rsidRPr="003F73D5" w:rsidRDefault="00E5656F" w:rsidP="00E5656F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</w:t>
            </w:r>
          </w:p>
        </w:tc>
        <w:tc>
          <w:tcPr>
            <w:tcW w:w="990" w:type="dxa"/>
          </w:tcPr>
          <w:p w14:paraId="6EC521B5" w14:textId="2C58FB07" w:rsidR="00E5656F" w:rsidRPr="003F73D5" w:rsidRDefault="00E5656F" w:rsidP="00E5656F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04, 05</w:t>
            </w:r>
          </w:p>
        </w:tc>
        <w:tc>
          <w:tcPr>
            <w:tcW w:w="1350" w:type="dxa"/>
          </w:tcPr>
          <w:p w14:paraId="1BAB0D13" w14:textId="661F42AA" w:rsidR="00E5656F" w:rsidRPr="003F73D5" w:rsidRDefault="00E5656F" w:rsidP="00E5656F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</w:t>
            </w:r>
            <w:r w:rsidRPr="00145595">
              <w:rPr>
                <w:rFonts w:ascii="Tahoma" w:hAnsi="Tahoma" w:cs="Tahoma"/>
                <w:sz w:val="16"/>
              </w:rPr>
              <w:t>egabyte</w:t>
            </w:r>
          </w:p>
        </w:tc>
        <w:tc>
          <w:tcPr>
            <w:tcW w:w="1080" w:type="dxa"/>
          </w:tcPr>
          <w:p w14:paraId="0C21502C" w14:textId="584D6DD1" w:rsidR="00E5656F" w:rsidRPr="003F73D5" w:rsidRDefault="00E5656F" w:rsidP="00E5656F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1080" w:type="dxa"/>
          </w:tcPr>
          <w:p w14:paraId="750D5949" w14:textId="2D7AC0A5" w:rsidR="00E5656F" w:rsidRPr="003F73D5" w:rsidRDefault="00E5656F" w:rsidP="00E5656F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1080" w:type="dxa"/>
          </w:tcPr>
          <w:p w14:paraId="1C27334B" w14:textId="182FB8CF" w:rsidR="00E5656F" w:rsidRPr="003F73D5" w:rsidRDefault="00E5656F" w:rsidP="00E5656F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&lt;=1</w:t>
            </w:r>
          </w:p>
        </w:tc>
        <w:tc>
          <w:tcPr>
            <w:tcW w:w="2790" w:type="dxa"/>
          </w:tcPr>
          <w:p w14:paraId="26E77BC5" w14:textId="373889ED" w:rsidR="00E5656F" w:rsidRPr="003F73D5" w:rsidRDefault="00E5656F" w:rsidP="00E5656F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Maximum Firebase document size</w:t>
            </w:r>
          </w:p>
        </w:tc>
      </w:tr>
      <w:tr w:rsidR="00036C64" w:rsidRPr="003F73D5" w14:paraId="4146D484" w14:textId="77777777">
        <w:tc>
          <w:tcPr>
            <w:tcW w:w="378" w:type="dxa"/>
          </w:tcPr>
          <w:p w14:paraId="77D67838" w14:textId="681B8B7F" w:rsidR="00036C64" w:rsidRPr="003F73D5" w:rsidRDefault="00036C64" w:rsidP="00145595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14:paraId="79CF0529" w14:textId="730A2ADE" w:rsidR="00036C64" w:rsidRPr="003F73D5" w:rsidRDefault="00036C64" w:rsidP="00145595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350" w:type="dxa"/>
          </w:tcPr>
          <w:p w14:paraId="1605E9D0" w14:textId="316E644A" w:rsidR="00036C64" w:rsidRPr="003F73D5" w:rsidRDefault="00036C64" w:rsidP="00145595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14:paraId="7BE78409" w14:textId="77777777" w:rsidR="00036C64" w:rsidRPr="003F73D5" w:rsidRDefault="00036C64" w:rsidP="00145595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14:paraId="7BC1454D" w14:textId="77777777" w:rsidR="00036C64" w:rsidRPr="003F73D5" w:rsidRDefault="00036C64" w:rsidP="00145595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14:paraId="408C9AE0" w14:textId="77777777" w:rsidR="00036C64" w:rsidRPr="003F73D5" w:rsidRDefault="00036C64" w:rsidP="00145595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790" w:type="dxa"/>
          </w:tcPr>
          <w:p w14:paraId="6D1E5F9C" w14:textId="77777777" w:rsidR="00036C64" w:rsidRPr="003F73D5" w:rsidRDefault="00036C64" w:rsidP="00145595">
            <w:pPr>
              <w:rPr>
                <w:rFonts w:ascii="Tahoma" w:hAnsi="Tahoma" w:cs="Tahoma"/>
                <w:sz w:val="16"/>
              </w:rPr>
            </w:pPr>
          </w:p>
        </w:tc>
      </w:tr>
      <w:tr w:rsidR="00036C64" w:rsidRPr="003F73D5" w14:paraId="6A63DB0C" w14:textId="77777777">
        <w:tc>
          <w:tcPr>
            <w:tcW w:w="378" w:type="dxa"/>
          </w:tcPr>
          <w:p w14:paraId="555394B5" w14:textId="77777777" w:rsidR="00036C64" w:rsidRPr="003F73D5" w:rsidRDefault="00036C64" w:rsidP="00145595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14:paraId="027CCBE9" w14:textId="77777777" w:rsidR="00036C64" w:rsidRPr="003F73D5" w:rsidRDefault="00036C64" w:rsidP="00145595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350" w:type="dxa"/>
          </w:tcPr>
          <w:p w14:paraId="08A74931" w14:textId="77777777" w:rsidR="00036C64" w:rsidRPr="003F73D5" w:rsidRDefault="00036C64" w:rsidP="00145595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14:paraId="14AFA257" w14:textId="77777777" w:rsidR="00036C64" w:rsidRPr="003F73D5" w:rsidRDefault="00036C64" w:rsidP="00145595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14:paraId="30F39D4B" w14:textId="77777777" w:rsidR="00036C64" w:rsidRPr="003F73D5" w:rsidRDefault="00036C64" w:rsidP="00145595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14:paraId="0CE60B98" w14:textId="77777777" w:rsidR="00036C64" w:rsidRPr="003F73D5" w:rsidRDefault="00036C64" w:rsidP="00145595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790" w:type="dxa"/>
          </w:tcPr>
          <w:p w14:paraId="70579108" w14:textId="77777777" w:rsidR="00036C64" w:rsidRPr="003F73D5" w:rsidRDefault="00036C64" w:rsidP="00145595">
            <w:pPr>
              <w:rPr>
                <w:rFonts w:ascii="Tahoma" w:hAnsi="Tahoma" w:cs="Tahoma"/>
                <w:sz w:val="16"/>
              </w:rPr>
            </w:pPr>
          </w:p>
        </w:tc>
      </w:tr>
    </w:tbl>
    <w:p w14:paraId="13D75C9D" w14:textId="77777777" w:rsidR="00036C64" w:rsidRPr="003F73D5" w:rsidRDefault="00036C64">
      <w:pPr>
        <w:rPr>
          <w:rFonts w:ascii="Tahoma" w:hAnsi="Tahoma" w:cs="Tahoma"/>
        </w:rPr>
      </w:pPr>
    </w:p>
    <w:p w14:paraId="4808B32C" w14:textId="520944C6" w:rsidR="00036C64" w:rsidRPr="003F73D5" w:rsidRDefault="00036C64">
      <w:pPr>
        <w:rPr>
          <w:rFonts w:ascii="Tahoma" w:hAnsi="Tahoma" w:cs="Tahoma"/>
        </w:rPr>
      </w:pPr>
      <w:r w:rsidRPr="003F73D5">
        <w:rPr>
          <w:rFonts w:ascii="Tahoma" w:hAnsi="Tahoma" w:cs="Tahoma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3172"/>
        <w:gridCol w:w="2916"/>
      </w:tblGrid>
      <w:tr w:rsidR="00036C64" w:rsidRPr="003F73D5" w14:paraId="5EC6E840" w14:textId="77777777" w:rsidTr="00E5656F">
        <w:tc>
          <w:tcPr>
            <w:tcW w:w="8748" w:type="dxa"/>
            <w:gridSpan w:val="3"/>
            <w:tcBorders>
              <w:bottom w:val="single" w:sz="4" w:space="0" w:color="auto"/>
            </w:tcBorders>
            <w:shd w:val="pct25" w:color="auto" w:fill="FFFFFF"/>
          </w:tcPr>
          <w:p w14:paraId="10CE8B69" w14:textId="77777777" w:rsidR="00036C64" w:rsidRPr="003F73D5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3F73D5">
              <w:rPr>
                <w:rFonts w:ascii="Tahoma" w:hAnsi="Tahoma" w:cs="Tahoma"/>
                <w:b/>
                <w:sz w:val="24"/>
              </w:rPr>
              <w:lastRenderedPageBreak/>
              <w:t>Alternate Course General Information</w:t>
            </w:r>
          </w:p>
        </w:tc>
      </w:tr>
      <w:tr w:rsidR="00E5656F" w:rsidRPr="003F73D5" w14:paraId="088F95D5" w14:textId="77777777" w:rsidTr="00E5656F">
        <w:tc>
          <w:tcPr>
            <w:tcW w:w="2660" w:type="dxa"/>
            <w:tcBorders>
              <w:bottom w:val="nil"/>
              <w:right w:val="nil"/>
            </w:tcBorders>
          </w:tcPr>
          <w:p w14:paraId="55313034" w14:textId="04900419" w:rsidR="00E5656F" w:rsidRPr="003F73D5" w:rsidRDefault="00E5656F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Alternate Course Name\Number:</w:t>
            </w:r>
          </w:p>
        </w:tc>
        <w:tc>
          <w:tcPr>
            <w:tcW w:w="6088" w:type="dxa"/>
            <w:gridSpan w:val="2"/>
            <w:vMerge w:val="restart"/>
            <w:tcBorders>
              <w:left w:val="nil"/>
              <w:bottom w:val="nil"/>
            </w:tcBorders>
          </w:tcPr>
          <w:p w14:paraId="78810451" w14:textId="443C37B0" w:rsidR="00E5656F" w:rsidRPr="003F73D5" w:rsidRDefault="00E5656F">
            <w:pPr>
              <w:rPr>
                <w:rFonts w:ascii="Tahoma" w:hAnsi="Tahoma" w:cs="Tahoma"/>
                <w:sz w:val="16"/>
              </w:rPr>
            </w:pPr>
          </w:p>
        </w:tc>
      </w:tr>
      <w:tr w:rsidR="00E5656F" w:rsidRPr="003F73D5" w14:paraId="5442DEC5" w14:textId="77777777" w:rsidTr="00E5656F">
        <w:tc>
          <w:tcPr>
            <w:tcW w:w="2660" w:type="dxa"/>
            <w:tcBorders>
              <w:top w:val="nil"/>
              <w:bottom w:val="nil"/>
              <w:right w:val="nil"/>
            </w:tcBorders>
          </w:tcPr>
          <w:p w14:paraId="683706D4" w14:textId="3129BC51" w:rsidR="00E5656F" w:rsidRPr="003F73D5" w:rsidRDefault="00E5656F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Description:</w:t>
            </w:r>
          </w:p>
        </w:tc>
        <w:tc>
          <w:tcPr>
            <w:tcW w:w="6088" w:type="dxa"/>
            <w:gridSpan w:val="2"/>
            <w:vMerge/>
            <w:tcBorders>
              <w:top w:val="nil"/>
              <w:left w:val="nil"/>
              <w:bottom w:val="nil"/>
            </w:tcBorders>
          </w:tcPr>
          <w:p w14:paraId="010C69C8" w14:textId="0F952848" w:rsidR="00E5656F" w:rsidRPr="003F73D5" w:rsidRDefault="00E5656F">
            <w:pPr>
              <w:rPr>
                <w:rFonts w:ascii="Tahoma" w:hAnsi="Tahoma" w:cs="Tahoma"/>
                <w:sz w:val="16"/>
              </w:rPr>
            </w:pPr>
          </w:p>
        </w:tc>
      </w:tr>
      <w:tr w:rsidR="00E5656F" w:rsidRPr="003F73D5" w14:paraId="7FDCB261" w14:textId="77777777" w:rsidTr="00E5656F">
        <w:tc>
          <w:tcPr>
            <w:tcW w:w="2660" w:type="dxa"/>
            <w:tcBorders>
              <w:top w:val="nil"/>
              <w:right w:val="nil"/>
            </w:tcBorders>
          </w:tcPr>
          <w:p w14:paraId="10897451" w14:textId="58C5BFFA" w:rsidR="00E5656F" w:rsidRPr="003F73D5" w:rsidRDefault="00E5656F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 xml:space="preserve">Reason for Execution:                         </w:t>
            </w:r>
          </w:p>
        </w:tc>
        <w:tc>
          <w:tcPr>
            <w:tcW w:w="3172" w:type="dxa"/>
            <w:tcBorders>
              <w:top w:val="nil"/>
              <w:left w:val="nil"/>
              <w:right w:val="nil"/>
            </w:tcBorders>
          </w:tcPr>
          <w:p w14:paraId="043FF908" w14:textId="59420B09" w:rsidR="00E5656F" w:rsidRPr="003F73D5" w:rsidRDefault="00E5656F" w:rsidP="00E5656F">
            <w:pPr>
              <w:jc w:val="center"/>
              <w:rPr>
                <w:rFonts w:ascii="Tahoma" w:hAnsi="Tahoma" w:cs="Tahoma"/>
                <w:sz w:val="16"/>
              </w:rPr>
            </w:pPr>
            <w:proofErr w:type="gramStart"/>
            <w:r w:rsidRPr="003F73D5">
              <w:rPr>
                <w:rFonts w:ascii="Tahoma" w:hAnsi="Tahoma" w:cs="Tahoma"/>
                <w:sz w:val="16"/>
              </w:rPr>
              <w:t>Non Exception</w:t>
            </w:r>
            <w:proofErr w:type="gramEnd"/>
            <w:r w:rsidRPr="003F73D5">
              <w:rPr>
                <w:rFonts w:ascii="Tahoma" w:hAnsi="Tahoma" w:cs="Tahoma"/>
                <w:sz w:val="16"/>
              </w:rPr>
              <w:t xml:space="preserve">: </w:t>
            </w:r>
            <w:r w:rsidRPr="003F73D5">
              <w:rPr>
                <w:rFonts w:ascii="Tahoma" w:hAnsi="Tahoma" w:cs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73D5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BC2C28">
              <w:rPr>
                <w:rFonts w:ascii="Tahoma" w:hAnsi="Tahoma" w:cs="Tahoma"/>
                <w:sz w:val="16"/>
              </w:rPr>
            </w:r>
            <w:r w:rsidR="00BC2C28">
              <w:rPr>
                <w:rFonts w:ascii="Tahoma" w:hAnsi="Tahoma" w:cs="Tahoma"/>
                <w:sz w:val="16"/>
              </w:rPr>
              <w:fldChar w:fldCharType="separate"/>
            </w:r>
            <w:r w:rsidRPr="003F73D5">
              <w:rPr>
                <w:rFonts w:ascii="Tahoma" w:hAnsi="Tahoma" w:cs="Tahoma"/>
                <w:sz w:val="16"/>
              </w:rPr>
              <w:fldChar w:fldCharType="end"/>
            </w:r>
          </w:p>
        </w:tc>
        <w:tc>
          <w:tcPr>
            <w:tcW w:w="2916" w:type="dxa"/>
            <w:tcBorders>
              <w:top w:val="nil"/>
              <w:left w:val="nil"/>
            </w:tcBorders>
          </w:tcPr>
          <w:p w14:paraId="6B1E2E22" w14:textId="55AE4B6F" w:rsidR="00E5656F" w:rsidRPr="003F73D5" w:rsidRDefault="00E5656F" w:rsidP="00E5656F">
            <w:pPr>
              <w:jc w:val="center"/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 xml:space="preserve">Exception: </w:t>
            </w:r>
            <w:r w:rsidRPr="003F73D5">
              <w:rPr>
                <w:rFonts w:ascii="Tahoma" w:hAnsi="Tahoma" w:cs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73D5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BC2C28">
              <w:rPr>
                <w:rFonts w:ascii="Tahoma" w:hAnsi="Tahoma" w:cs="Tahoma"/>
                <w:sz w:val="16"/>
              </w:rPr>
            </w:r>
            <w:r w:rsidR="00BC2C28">
              <w:rPr>
                <w:rFonts w:ascii="Tahoma" w:hAnsi="Tahoma" w:cs="Tahoma"/>
                <w:sz w:val="16"/>
              </w:rPr>
              <w:fldChar w:fldCharType="separate"/>
            </w:r>
            <w:r w:rsidRPr="003F73D5">
              <w:rPr>
                <w:rFonts w:ascii="Tahoma" w:hAnsi="Tahoma" w:cs="Tahoma"/>
                <w:sz w:val="16"/>
              </w:rPr>
              <w:fldChar w:fldCharType="end"/>
            </w:r>
          </w:p>
        </w:tc>
      </w:tr>
    </w:tbl>
    <w:p w14:paraId="5DD8B8A4" w14:textId="77777777" w:rsidR="00036C64" w:rsidRPr="003F73D5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:rsidRPr="003F73D5" w14:paraId="01EBB19C" w14:textId="77777777">
        <w:tc>
          <w:tcPr>
            <w:tcW w:w="8748" w:type="dxa"/>
            <w:shd w:val="pct25" w:color="auto" w:fill="FFFFFF"/>
          </w:tcPr>
          <w:p w14:paraId="5E3066FC" w14:textId="77777777" w:rsidR="00036C64" w:rsidRPr="003F73D5" w:rsidRDefault="00036C64">
            <w:pPr>
              <w:pStyle w:val="Heading1"/>
              <w:rPr>
                <w:rFonts w:cs="Tahoma"/>
              </w:rPr>
            </w:pPr>
            <w:r w:rsidRPr="003F73D5">
              <w:rPr>
                <w:rFonts w:cs="Tahoma"/>
              </w:rPr>
              <w:t>Insertion Point</w:t>
            </w:r>
          </w:p>
        </w:tc>
      </w:tr>
      <w:tr w:rsidR="009B3DE6" w:rsidRPr="003F73D5" w14:paraId="64178988" w14:textId="77777777">
        <w:tc>
          <w:tcPr>
            <w:tcW w:w="8748" w:type="dxa"/>
          </w:tcPr>
          <w:p w14:paraId="4A095BE7" w14:textId="77777777" w:rsidR="009B3DE6" w:rsidRPr="003F73D5" w:rsidRDefault="009B3DE6">
            <w:pPr>
              <w:pStyle w:val="Heading5"/>
              <w:rPr>
                <w:rFonts w:cs="Tahoma"/>
              </w:rPr>
            </w:pPr>
            <w:r w:rsidRPr="003F73D5">
              <w:rPr>
                <w:rFonts w:cs="Tahoma"/>
              </w:rPr>
              <w:t>Step Inserted After</w:t>
            </w:r>
          </w:p>
        </w:tc>
      </w:tr>
      <w:tr w:rsidR="009B3DE6" w:rsidRPr="003F73D5" w14:paraId="13285B73" w14:textId="77777777">
        <w:tc>
          <w:tcPr>
            <w:tcW w:w="8748" w:type="dxa"/>
          </w:tcPr>
          <w:p w14:paraId="7604045D" w14:textId="77777777" w:rsidR="009B3DE6" w:rsidRPr="003F73D5" w:rsidRDefault="009B3DE6">
            <w:pPr>
              <w:pStyle w:val="Heading5"/>
              <w:jc w:val="left"/>
              <w:rPr>
                <w:rFonts w:cs="Tahoma"/>
                <w:b w:val="0"/>
                <w:u w:val="none"/>
              </w:rPr>
            </w:pPr>
          </w:p>
        </w:tc>
      </w:tr>
    </w:tbl>
    <w:p w14:paraId="0E490167" w14:textId="77777777" w:rsidR="00036C64" w:rsidRPr="003F73D5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 w:rsidRPr="003F73D5" w14:paraId="7FE68A50" w14:textId="77777777">
        <w:tc>
          <w:tcPr>
            <w:tcW w:w="8748" w:type="dxa"/>
            <w:gridSpan w:val="2"/>
            <w:shd w:val="pct25" w:color="auto" w:fill="FFFFFF"/>
          </w:tcPr>
          <w:p w14:paraId="21C78FDB" w14:textId="77777777" w:rsidR="00036C64" w:rsidRPr="003F73D5" w:rsidRDefault="00036C64">
            <w:pPr>
              <w:pStyle w:val="Heading1"/>
              <w:rPr>
                <w:rFonts w:cs="Tahoma"/>
              </w:rPr>
            </w:pPr>
            <w:r w:rsidRPr="003F73D5">
              <w:rPr>
                <w:rFonts w:cs="Tahoma"/>
              </w:rPr>
              <w:t>Pre-Conditions</w:t>
            </w:r>
          </w:p>
        </w:tc>
      </w:tr>
      <w:tr w:rsidR="00036C64" w:rsidRPr="003F73D5" w14:paraId="63A1CCFE" w14:textId="77777777">
        <w:tc>
          <w:tcPr>
            <w:tcW w:w="378" w:type="dxa"/>
          </w:tcPr>
          <w:p w14:paraId="4A552363" w14:textId="77777777" w:rsidR="00036C64" w:rsidRPr="003F73D5" w:rsidRDefault="00036C64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1.</w:t>
            </w:r>
          </w:p>
        </w:tc>
        <w:tc>
          <w:tcPr>
            <w:tcW w:w="8370" w:type="dxa"/>
          </w:tcPr>
          <w:p w14:paraId="3F3B5E6A" w14:textId="77777777" w:rsidR="00036C64" w:rsidRPr="003F73D5" w:rsidRDefault="00036C64">
            <w:pPr>
              <w:rPr>
                <w:rFonts w:ascii="Tahoma" w:hAnsi="Tahoma" w:cs="Tahoma"/>
                <w:sz w:val="16"/>
              </w:rPr>
            </w:pPr>
          </w:p>
        </w:tc>
      </w:tr>
      <w:tr w:rsidR="00036C64" w:rsidRPr="003F73D5" w14:paraId="5091E58D" w14:textId="77777777">
        <w:tc>
          <w:tcPr>
            <w:tcW w:w="378" w:type="dxa"/>
          </w:tcPr>
          <w:p w14:paraId="514206DC" w14:textId="77777777" w:rsidR="00036C64" w:rsidRPr="003F73D5" w:rsidRDefault="00036C64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2.</w:t>
            </w:r>
          </w:p>
        </w:tc>
        <w:tc>
          <w:tcPr>
            <w:tcW w:w="8370" w:type="dxa"/>
          </w:tcPr>
          <w:p w14:paraId="6D0E16E9" w14:textId="77777777" w:rsidR="00036C64" w:rsidRPr="003F73D5" w:rsidRDefault="00036C64">
            <w:pPr>
              <w:rPr>
                <w:rFonts w:ascii="Tahoma" w:hAnsi="Tahoma" w:cs="Tahoma"/>
                <w:sz w:val="16"/>
              </w:rPr>
            </w:pPr>
          </w:p>
        </w:tc>
      </w:tr>
    </w:tbl>
    <w:p w14:paraId="08202446" w14:textId="77777777" w:rsidR="00036C64" w:rsidRPr="003F73D5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 w:rsidRPr="003F73D5" w14:paraId="5AF3F0CE" w14:textId="77777777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14:paraId="541C40EF" w14:textId="77777777" w:rsidR="00036C64" w:rsidRPr="003F73D5" w:rsidRDefault="00036C64">
            <w:pPr>
              <w:pStyle w:val="Heading1"/>
              <w:rPr>
                <w:rFonts w:cs="Tahoma"/>
              </w:rPr>
            </w:pPr>
            <w:r w:rsidRPr="003F73D5">
              <w:rPr>
                <w:rFonts w:cs="Tahoma"/>
              </w:rPr>
              <w:t>Alternate Course Steps</w:t>
            </w:r>
          </w:p>
        </w:tc>
      </w:tr>
      <w:tr w:rsidR="00A9528A" w:rsidRPr="003F73D5" w14:paraId="0BCE7AB8" w14:textId="77777777">
        <w:trPr>
          <w:cantSplit/>
          <w:trHeight w:val="445"/>
        </w:trPr>
        <w:tc>
          <w:tcPr>
            <w:tcW w:w="374" w:type="dxa"/>
          </w:tcPr>
          <w:p w14:paraId="5B6A02D3" w14:textId="77777777" w:rsidR="00A9528A" w:rsidRPr="003F73D5" w:rsidRDefault="00A9528A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14:paraId="0CFB3963" w14:textId="77777777" w:rsidR="00A9528A" w:rsidRPr="003F73D5" w:rsidRDefault="00A9528A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14:paraId="1CD5518D" w14:textId="77777777" w:rsidR="00A9528A" w:rsidRPr="003F73D5" w:rsidRDefault="00A9528A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Adds Use Case #</w:t>
            </w:r>
          </w:p>
        </w:tc>
        <w:tc>
          <w:tcPr>
            <w:tcW w:w="2250" w:type="dxa"/>
          </w:tcPr>
          <w:p w14:paraId="3EA645BF" w14:textId="77777777" w:rsidR="00A9528A" w:rsidRPr="003F73D5" w:rsidRDefault="00A9528A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Business Rule(s)#</w:t>
            </w:r>
          </w:p>
        </w:tc>
      </w:tr>
      <w:tr w:rsidR="00A9528A" w:rsidRPr="003F73D5" w14:paraId="1BD06B12" w14:textId="77777777">
        <w:trPr>
          <w:cantSplit/>
          <w:trHeight w:val="231"/>
        </w:trPr>
        <w:tc>
          <w:tcPr>
            <w:tcW w:w="374" w:type="dxa"/>
          </w:tcPr>
          <w:p w14:paraId="0B469F84" w14:textId="77777777" w:rsidR="00A9528A" w:rsidRPr="003F73D5" w:rsidRDefault="00A9528A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14:paraId="2F62470C" w14:textId="77777777" w:rsidR="00A9528A" w:rsidRPr="003F73D5" w:rsidRDefault="00A9528A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581" w:type="dxa"/>
          </w:tcPr>
          <w:p w14:paraId="684C64C2" w14:textId="77777777" w:rsidR="00A9528A" w:rsidRPr="003F73D5" w:rsidRDefault="00A9528A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50" w:type="dxa"/>
          </w:tcPr>
          <w:p w14:paraId="55C258AB" w14:textId="77777777" w:rsidR="00A9528A" w:rsidRPr="003F73D5" w:rsidRDefault="00A9528A">
            <w:pPr>
              <w:rPr>
                <w:rFonts w:ascii="Tahoma" w:hAnsi="Tahoma" w:cs="Tahoma"/>
                <w:sz w:val="16"/>
              </w:rPr>
            </w:pPr>
          </w:p>
        </w:tc>
      </w:tr>
      <w:tr w:rsidR="00A9528A" w:rsidRPr="003F73D5" w14:paraId="177A125C" w14:textId="77777777">
        <w:trPr>
          <w:cantSplit/>
          <w:trHeight w:val="231"/>
        </w:trPr>
        <w:tc>
          <w:tcPr>
            <w:tcW w:w="374" w:type="dxa"/>
          </w:tcPr>
          <w:p w14:paraId="25A847F0" w14:textId="77777777" w:rsidR="00A9528A" w:rsidRPr="003F73D5" w:rsidRDefault="00A9528A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14:paraId="43DC9715" w14:textId="77777777" w:rsidR="00A9528A" w:rsidRPr="003F73D5" w:rsidRDefault="00A9528A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581" w:type="dxa"/>
          </w:tcPr>
          <w:p w14:paraId="009CD2C1" w14:textId="77777777" w:rsidR="00A9528A" w:rsidRPr="003F73D5" w:rsidRDefault="00A9528A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50" w:type="dxa"/>
          </w:tcPr>
          <w:p w14:paraId="1B4DEC97" w14:textId="77777777" w:rsidR="00A9528A" w:rsidRPr="003F73D5" w:rsidRDefault="00A9528A">
            <w:pPr>
              <w:rPr>
                <w:rFonts w:ascii="Tahoma" w:hAnsi="Tahoma" w:cs="Tahoma"/>
                <w:sz w:val="16"/>
              </w:rPr>
            </w:pPr>
          </w:p>
        </w:tc>
      </w:tr>
      <w:tr w:rsidR="00A9528A" w:rsidRPr="003F73D5" w14:paraId="51387C5D" w14:textId="77777777">
        <w:trPr>
          <w:cantSplit/>
          <w:trHeight w:val="213"/>
        </w:trPr>
        <w:tc>
          <w:tcPr>
            <w:tcW w:w="374" w:type="dxa"/>
          </w:tcPr>
          <w:p w14:paraId="411F0690" w14:textId="77777777" w:rsidR="00A9528A" w:rsidRPr="003F73D5" w:rsidRDefault="00A9528A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14:paraId="5E4B87CF" w14:textId="77777777" w:rsidR="00A9528A" w:rsidRPr="003F73D5" w:rsidRDefault="00A9528A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581" w:type="dxa"/>
          </w:tcPr>
          <w:p w14:paraId="12A5E8EB" w14:textId="77777777" w:rsidR="00A9528A" w:rsidRPr="003F73D5" w:rsidRDefault="00A9528A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50" w:type="dxa"/>
          </w:tcPr>
          <w:p w14:paraId="01E53540" w14:textId="77777777" w:rsidR="00A9528A" w:rsidRPr="003F73D5" w:rsidRDefault="00A9528A">
            <w:pPr>
              <w:rPr>
                <w:rFonts w:ascii="Tahoma" w:hAnsi="Tahoma" w:cs="Tahoma"/>
                <w:sz w:val="16"/>
              </w:rPr>
            </w:pPr>
          </w:p>
        </w:tc>
      </w:tr>
      <w:tr w:rsidR="00A9528A" w:rsidRPr="003F73D5" w14:paraId="30A7CC64" w14:textId="77777777">
        <w:trPr>
          <w:cantSplit/>
          <w:trHeight w:val="231"/>
        </w:trPr>
        <w:tc>
          <w:tcPr>
            <w:tcW w:w="374" w:type="dxa"/>
          </w:tcPr>
          <w:p w14:paraId="7F07EAC1" w14:textId="77777777" w:rsidR="00A9528A" w:rsidRPr="003F73D5" w:rsidRDefault="00A9528A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14:paraId="6DC5DF54" w14:textId="77777777" w:rsidR="00A9528A" w:rsidRPr="003F73D5" w:rsidRDefault="00A9528A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581" w:type="dxa"/>
          </w:tcPr>
          <w:p w14:paraId="5B158509" w14:textId="77777777" w:rsidR="00A9528A" w:rsidRPr="003F73D5" w:rsidRDefault="00A9528A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50" w:type="dxa"/>
          </w:tcPr>
          <w:p w14:paraId="639D9D48" w14:textId="77777777" w:rsidR="00A9528A" w:rsidRPr="003F73D5" w:rsidRDefault="00A9528A">
            <w:pPr>
              <w:rPr>
                <w:rFonts w:ascii="Tahoma" w:hAnsi="Tahoma" w:cs="Tahoma"/>
                <w:sz w:val="16"/>
              </w:rPr>
            </w:pPr>
          </w:p>
        </w:tc>
      </w:tr>
    </w:tbl>
    <w:p w14:paraId="3058EE1F" w14:textId="77777777" w:rsidR="00036C64" w:rsidRPr="003F73D5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 w:rsidRPr="003F73D5" w14:paraId="38AF198A" w14:textId="77777777">
        <w:tc>
          <w:tcPr>
            <w:tcW w:w="8748" w:type="dxa"/>
            <w:gridSpan w:val="2"/>
            <w:shd w:val="pct25" w:color="auto" w:fill="FFFFFF"/>
          </w:tcPr>
          <w:p w14:paraId="5EB3F446" w14:textId="77777777" w:rsidR="00036C64" w:rsidRPr="003F73D5" w:rsidRDefault="00036C64">
            <w:pPr>
              <w:pStyle w:val="Heading1"/>
              <w:rPr>
                <w:rFonts w:cs="Tahoma"/>
              </w:rPr>
            </w:pPr>
            <w:r w:rsidRPr="003F73D5">
              <w:rPr>
                <w:rFonts w:cs="Tahoma"/>
              </w:rPr>
              <w:t>Post-Conditions</w:t>
            </w:r>
          </w:p>
        </w:tc>
      </w:tr>
      <w:tr w:rsidR="00036C64" w:rsidRPr="003F73D5" w14:paraId="30339DDE" w14:textId="77777777">
        <w:tc>
          <w:tcPr>
            <w:tcW w:w="378" w:type="dxa"/>
          </w:tcPr>
          <w:p w14:paraId="3073A37E" w14:textId="77777777" w:rsidR="00036C64" w:rsidRPr="003F73D5" w:rsidRDefault="00036C64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1.</w:t>
            </w:r>
          </w:p>
        </w:tc>
        <w:tc>
          <w:tcPr>
            <w:tcW w:w="8370" w:type="dxa"/>
          </w:tcPr>
          <w:p w14:paraId="5F53E2E0" w14:textId="77777777" w:rsidR="00036C64" w:rsidRPr="003F73D5" w:rsidRDefault="00036C64">
            <w:pPr>
              <w:rPr>
                <w:rFonts w:ascii="Tahoma" w:hAnsi="Tahoma" w:cs="Tahoma"/>
                <w:sz w:val="16"/>
              </w:rPr>
            </w:pPr>
          </w:p>
        </w:tc>
      </w:tr>
      <w:tr w:rsidR="00036C64" w:rsidRPr="003F73D5" w14:paraId="24A9E063" w14:textId="77777777">
        <w:tc>
          <w:tcPr>
            <w:tcW w:w="378" w:type="dxa"/>
          </w:tcPr>
          <w:p w14:paraId="473C161B" w14:textId="77777777" w:rsidR="00036C64" w:rsidRPr="003F73D5" w:rsidRDefault="00036C64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2.</w:t>
            </w:r>
          </w:p>
        </w:tc>
        <w:tc>
          <w:tcPr>
            <w:tcW w:w="8370" w:type="dxa"/>
          </w:tcPr>
          <w:p w14:paraId="6728D615" w14:textId="77777777" w:rsidR="00036C64" w:rsidRPr="003F73D5" w:rsidRDefault="00036C64">
            <w:pPr>
              <w:rPr>
                <w:rFonts w:ascii="Tahoma" w:hAnsi="Tahoma" w:cs="Tahoma"/>
                <w:sz w:val="16"/>
              </w:rPr>
            </w:pPr>
          </w:p>
        </w:tc>
      </w:tr>
    </w:tbl>
    <w:p w14:paraId="2411FA00" w14:textId="1A63C125" w:rsidR="009B3DE6" w:rsidRPr="002A493E" w:rsidRDefault="009B3DE6"/>
    <w:sectPr w:rsidR="009B3DE6" w:rsidRPr="002A493E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7D8C"/>
    <w:rsid w:val="00036C64"/>
    <w:rsid w:val="00103406"/>
    <w:rsid w:val="00145595"/>
    <w:rsid w:val="001B6710"/>
    <w:rsid w:val="001E4FD6"/>
    <w:rsid w:val="00227354"/>
    <w:rsid w:val="00235DE6"/>
    <w:rsid w:val="002A493E"/>
    <w:rsid w:val="003F73D5"/>
    <w:rsid w:val="00472218"/>
    <w:rsid w:val="00481B10"/>
    <w:rsid w:val="00623910"/>
    <w:rsid w:val="006E1E63"/>
    <w:rsid w:val="008A72AA"/>
    <w:rsid w:val="009A69A8"/>
    <w:rsid w:val="009B3DE6"/>
    <w:rsid w:val="00A379A0"/>
    <w:rsid w:val="00A9528A"/>
    <w:rsid w:val="00B257A6"/>
    <w:rsid w:val="00B402B4"/>
    <w:rsid w:val="00BC2C28"/>
    <w:rsid w:val="00BC7D8C"/>
    <w:rsid w:val="00C02A09"/>
    <w:rsid w:val="00CE3A33"/>
    <w:rsid w:val="00D01AF1"/>
    <w:rsid w:val="00D61FDA"/>
    <w:rsid w:val="00E20FD8"/>
    <w:rsid w:val="00E5656F"/>
    <w:rsid w:val="00F46F25"/>
    <w:rsid w:val="00F53DE4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55AD6E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C453501502544A82DB498BE151AD86" ma:contentTypeVersion="4" ma:contentTypeDescription="Create a new document." ma:contentTypeScope="" ma:versionID="9c825efb46bbc67ccb1c2b851b8d75b4">
  <xsd:schema xmlns:xsd="http://www.w3.org/2001/XMLSchema" xmlns:xs="http://www.w3.org/2001/XMLSchema" xmlns:p="http://schemas.microsoft.com/office/2006/metadata/properties" xmlns:ns2="2a0c0f38-b007-4950-b465-894b1329b800" targetNamespace="http://schemas.microsoft.com/office/2006/metadata/properties" ma:root="true" ma:fieldsID="6015fdedd6be08543f85e8d569d61f70" ns2:_="">
    <xsd:import namespace="2a0c0f38-b007-4950-b465-894b1329b8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0c0f38-b007-4950-b465-894b1329b8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FBC7A1-EE45-427B-81E3-8D2DC02048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C70D75-9AC6-4E6E-AA64-A332449343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0c0f38-b007-4950-b465-894b1329b8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8BAC4D-BCD7-4AC7-B451-7036AE94D5A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179</TotalTime>
  <Pages>3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JiHyuk Chung</cp:lastModifiedBy>
  <cp:revision>23</cp:revision>
  <cp:lastPrinted>2012-09-26T15:17:00Z</cp:lastPrinted>
  <dcterms:created xsi:type="dcterms:W3CDTF">2012-09-26T15:11:00Z</dcterms:created>
  <dcterms:modified xsi:type="dcterms:W3CDTF">2020-10-06T05:20:00Z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0x0101009DC453501502544A82DB498BE151AD86</vt:lpwstr>
  </property>
</Properties>
</file>