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:rsidRPr="003F73D5" w14:paraId="2826E584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11C75C26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General Information</w:t>
            </w:r>
          </w:p>
        </w:tc>
      </w:tr>
      <w:tr w:rsidR="00036C64" w:rsidRPr="003F73D5" w14:paraId="652D7EA9" w14:textId="77777777">
        <w:trPr>
          <w:trHeight w:val="764"/>
        </w:trPr>
        <w:tc>
          <w:tcPr>
            <w:tcW w:w="4518" w:type="dxa"/>
          </w:tcPr>
          <w:p w14:paraId="773FBCE9" w14:textId="2129EFD4" w:rsidR="00623910" w:rsidRPr="003F73D5" w:rsidRDefault="00623910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 xml:space="preserve">Use Case </w:t>
            </w:r>
            <w:r w:rsidR="00CE3A33" w:rsidRPr="00E5656F">
              <w:rPr>
                <w:rFonts w:ascii="Tahoma" w:hAnsi="Tahoma" w:cs="Tahoma"/>
                <w:b/>
                <w:bCs/>
                <w:sz w:val="16"/>
              </w:rPr>
              <w:t>Name\</w:t>
            </w:r>
            <w:r w:rsidR="00036C64" w:rsidRPr="00E5656F">
              <w:rPr>
                <w:rFonts w:ascii="Tahoma" w:hAnsi="Tahoma" w:cs="Tahoma"/>
                <w:b/>
                <w:bCs/>
                <w:sz w:val="16"/>
              </w:rPr>
              <w:t>Number:</w:t>
            </w:r>
            <w:r w:rsidR="00036C64" w:rsidRPr="003F73D5">
              <w:rPr>
                <w:rFonts w:ascii="Tahoma" w:hAnsi="Tahoma" w:cs="Tahoma"/>
                <w:sz w:val="16"/>
              </w:rPr>
              <w:t xml:space="preserve"> </w:t>
            </w:r>
            <w:r w:rsidR="008A72AA" w:rsidRPr="003F73D5">
              <w:rPr>
                <w:rFonts w:ascii="Tahoma" w:hAnsi="Tahoma" w:cs="Tahoma"/>
                <w:sz w:val="16"/>
              </w:rPr>
              <w:t xml:space="preserve">UC </w:t>
            </w:r>
            <w:r w:rsidR="00900C10">
              <w:rPr>
                <w:rFonts w:ascii="Tahoma" w:hAnsi="Tahoma" w:cs="Tahoma"/>
                <w:sz w:val="16"/>
              </w:rPr>
              <w:t>2</w:t>
            </w:r>
            <w:r w:rsidR="008A72AA" w:rsidRPr="003F73D5">
              <w:rPr>
                <w:rFonts w:ascii="Tahoma" w:hAnsi="Tahoma" w:cs="Tahoma"/>
                <w:sz w:val="16"/>
              </w:rPr>
              <w:t xml:space="preserve">00 </w:t>
            </w:r>
            <w:r w:rsidR="00900C10">
              <w:rPr>
                <w:rFonts w:ascii="Tahoma" w:hAnsi="Tahoma" w:cs="Tahoma"/>
                <w:sz w:val="16"/>
              </w:rPr>
              <w:t>Course Materials</w:t>
            </w:r>
          </w:p>
          <w:p w14:paraId="633F2D2E" w14:textId="63DCAA7F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>Subject Area:</w:t>
            </w:r>
            <w:r w:rsidR="00F53DE4" w:rsidRPr="003F73D5">
              <w:rPr>
                <w:rFonts w:ascii="Tahoma" w:hAnsi="Tahoma" w:cs="Tahoma"/>
                <w:sz w:val="16"/>
              </w:rPr>
              <w:t xml:space="preserve"> </w:t>
            </w:r>
            <w:r w:rsidR="00900C10">
              <w:rPr>
                <w:rFonts w:ascii="Tahoma" w:hAnsi="Tahoma" w:cs="Tahoma"/>
                <w:sz w:val="16"/>
              </w:rPr>
              <w:t>Course Materials for BERT algorithm</w:t>
            </w:r>
          </w:p>
          <w:p w14:paraId="4C0B6C40" w14:textId="2CB2ECA4" w:rsidR="00036C64" w:rsidRDefault="00036C64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>Description:</w:t>
            </w:r>
            <w:r w:rsidR="00F53DE4" w:rsidRPr="003F73D5">
              <w:rPr>
                <w:rFonts w:ascii="Tahoma" w:hAnsi="Tahoma" w:cs="Tahoma"/>
                <w:sz w:val="16"/>
              </w:rPr>
              <w:t xml:space="preserve"> </w:t>
            </w:r>
            <w:r w:rsidR="00900C10">
              <w:rPr>
                <w:rFonts w:ascii="Tahoma" w:hAnsi="Tahoma" w:cs="Tahoma"/>
                <w:sz w:val="16"/>
              </w:rPr>
              <w:t xml:space="preserve">Professors can upload course materials to enhance the BERT algorithm and also as a helpful guide </w:t>
            </w:r>
          </w:p>
          <w:p w14:paraId="0566361A" w14:textId="65320C36" w:rsidR="00900C10" w:rsidRPr="003F73D5" w:rsidRDefault="00900C1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230" w:type="dxa"/>
          </w:tcPr>
          <w:p w14:paraId="3D363F77" w14:textId="2EC97AD5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E5656F">
              <w:rPr>
                <w:rFonts w:ascii="Tahoma" w:hAnsi="Tahoma" w:cs="Tahoma"/>
                <w:b/>
                <w:bCs/>
                <w:sz w:val="16"/>
              </w:rPr>
              <w:t>Responsible Analyst:</w:t>
            </w:r>
            <w:r w:rsidR="00F53DE4" w:rsidRPr="003F73D5">
              <w:rPr>
                <w:rFonts w:ascii="Tahoma" w:hAnsi="Tahoma" w:cs="Tahoma"/>
                <w:sz w:val="16"/>
              </w:rPr>
              <w:t xml:space="preserve"> Jihyuk Chung</w:t>
            </w:r>
          </w:p>
        </w:tc>
      </w:tr>
    </w:tbl>
    <w:p w14:paraId="1D610FB5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3F73D5" w14:paraId="50D0016F" w14:textId="77777777">
        <w:tc>
          <w:tcPr>
            <w:tcW w:w="8748" w:type="dxa"/>
            <w:gridSpan w:val="2"/>
            <w:shd w:val="pct25" w:color="auto" w:fill="FFFFFF"/>
          </w:tcPr>
          <w:p w14:paraId="2FA46554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Requirements/Feature Trace</w:t>
            </w:r>
          </w:p>
        </w:tc>
      </w:tr>
      <w:tr w:rsidR="00036C64" w:rsidRPr="003F73D5" w14:paraId="49508400" w14:textId="77777777">
        <w:trPr>
          <w:trHeight w:val="260"/>
        </w:trPr>
        <w:tc>
          <w:tcPr>
            <w:tcW w:w="1008" w:type="dxa"/>
          </w:tcPr>
          <w:p w14:paraId="56D3E8D2" w14:textId="77777777" w:rsidR="00036C64" w:rsidRPr="003F73D5" w:rsidRDefault="009B3DE6" w:rsidP="00472218">
            <w:pPr>
              <w:pStyle w:val="Heading2"/>
              <w:jc w:val="left"/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REQ</w:t>
            </w:r>
            <w:r w:rsidR="00036C64" w:rsidRPr="003F73D5">
              <w:rPr>
                <w:rFonts w:ascii="Tahoma" w:hAnsi="Tahoma" w:cs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1A97B6E7" w14:textId="77777777" w:rsidR="00036C64" w:rsidRPr="003F73D5" w:rsidRDefault="00036C64" w:rsidP="00E20FD8">
            <w:pPr>
              <w:pStyle w:val="Heading4"/>
              <w:jc w:val="left"/>
              <w:rPr>
                <w:rFonts w:cs="Tahoma"/>
                <w:sz w:val="16"/>
              </w:rPr>
            </w:pPr>
            <w:r w:rsidRPr="003F73D5">
              <w:rPr>
                <w:rFonts w:cs="Tahoma"/>
                <w:sz w:val="16"/>
              </w:rPr>
              <w:t>Requirements Name and / or Short Description</w:t>
            </w:r>
          </w:p>
        </w:tc>
      </w:tr>
      <w:tr w:rsidR="00036C64" w:rsidRPr="003F73D5" w14:paraId="32FF7856" w14:textId="77777777">
        <w:trPr>
          <w:trHeight w:val="260"/>
        </w:trPr>
        <w:tc>
          <w:tcPr>
            <w:tcW w:w="1008" w:type="dxa"/>
          </w:tcPr>
          <w:p w14:paraId="30E4C3CD" w14:textId="256B3939" w:rsidR="00036C64" w:rsidRPr="003F73D5" w:rsidRDefault="0047221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0</w:t>
            </w:r>
            <w:r w:rsidR="00E20FD8" w:rsidRPr="003F73D5"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7740" w:type="dxa"/>
          </w:tcPr>
          <w:p w14:paraId="5338541B" w14:textId="01D5AA29" w:rsidR="00036C64" w:rsidRPr="003F73D5" w:rsidRDefault="00900C10" w:rsidP="00E20FD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Professor</w:t>
            </w:r>
            <w:r w:rsidR="001E4FD6" w:rsidRPr="003F73D5">
              <w:rPr>
                <w:rFonts w:ascii="Tahoma" w:hAnsi="Tahoma" w:cs="Tahoma"/>
                <w:sz w:val="16"/>
              </w:rPr>
              <w:t xml:space="preserve"> </w:t>
            </w:r>
            <w:r>
              <w:rPr>
                <w:rFonts w:ascii="Tahoma" w:hAnsi="Tahoma" w:cs="Tahoma"/>
                <w:sz w:val="16"/>
              </w:rPr>
              <w:t>uploads the course materials</w:t>
            </w:r>
          </w:p>
        </w:tc>
      </w:tr>
      <w:tr w:rsidR="00036C64" w:rsidRPr="003F73D5" w14:paraId="41F36396" w14:textId="77777777">
        <w:trPr>
          <w:trHeight w:val="260"/>
        </w:trPr>
        <w:tc>
          <w:tcPr>
            <w:tcW w:w="1008" w:type="dxa"/>
          </w:tcPr>
          <w:p w14:paraId="0DB83DA2" w14:textId="7698E42C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7740" w:type="dxa"/>
          </w:tcPr>
          <w:p w14:paraId="702120C7" w14:textId="295EF356" w:rsidR="00036C64" w:rsidRPr="003F73D5" w:rsidRDefault="00900C10" w:rsidP="00E20FD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Users must be able to read and download course materials</w:t>
            </w:r>
          </w:p>
        </w:tc>
      </w:tr>
      <w:tr w:rsidR="00036C64" w:rsidRPr="003F73D5" w14:paraId="13BC57BC" w14:textId="77777777">
        <w:trPr>
          <w:trHeight w:val="260"/>
        </w:trPr>
        <w:tc>
          <w:tcPr>
            <w:tcW w:w="1008" w:type="dxa"/>
          </w:tcPr>
          <w:p w14:paraId="31403D8C" w14:textId="3AE881D6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14:paraId="0885E55A" w14:textId="418488FB" w:rsidR="00036C64" w:rsidRPr="003F73D5" w:rsidRDefault="00036C64" w:rsidP="00E20FD8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6C7A07E9" w14:textId="77777777">
        <w:trPr>
          <w:trHeight w:val="260"/>
        </w:trPr>
        <w:tc>
          <w:tcPr>
            <w:tcW w:w="1008" w:type="dxa"/>
          </w:tcPr>
          <w:p w14:paraId="3B7E76F4" w14:textId="04C9C07E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7740" w:type="dxa"/>
          </w:tcPr>
          <w:p w14:paraId="7DA63632" w14:textId="1487DAFB" w:rsidR="00036C64" w:rsidRPr="003F73D5" w:rsidRDefault="00036C64" w:rsidP="00E20FD8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08E5747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3F73D5" w14:paraId="7C6165BB" w14:textId="77777777">
        <w:tc>
          <w:tcPr>
            <w:tcW w:w="8748" w:type="dxa"/>
            <w:gridSpan w:val="3"/>
            <w:shd w:val="pct25" w:color="auto" w:fill="FFFFFF"/>
          </w:tcPr>
          <w:p w14:paraId="0FB70C59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Revision History</w:t>
            </w:r>
          </w:p>
        </w:tc>
      </w:tr>
      <w:tr w:rsidR="00036C64" w:rsidRPr="003F73D5" w14:paraId="4CD44837" w14:textId="77777777">
        <w:tc>
          <w:tcPr>
            <w:tcW w:w="2214" w:type="dxa"/>
          </w:tcPr>
          <w:p w14:paraId="3F88A800" w14:textId="77777777" w:rsidR="00036C64" w:rsidRPr="003F73D5" w:rsidRDefault="00036C64" w:rsidP="00472218">
            <w:pPr>
              <w:pStyle w:val="Heading3"/>
              <w:jc w:val="left"/>
              <w:rPr>
                <w:rFonts w:cs="Tahoma"/>
                <w:sz w:val="16"/>
              </w:rPr>
            </w:pPr>
            <w:r w:rsidRPr="003F73D5">
              <w:rPr>
                <w:rFonts w:cs="Tahoma"/>
                <w:sz w:val="16"/>
              </w:rPr>
              <w:t>Author</w:t>
            </w:r>
          </w:p>
        </w:tc>
        <w:tc>
          <w:tcPr>
            <w:tcW w:w="2214" w:type="dxa"/>
          </w:tcPr>
          <w:p w14:paraId="78A1E595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75F1804F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3F73D5" w14:paraId="312D9E2B" w14:textId="77777777">
        <w:tc>
          <w:tcPr>
            <w:tcW w:w="2214" w:type="dxa"/>
          </w:tcPr>
          <w:p w14:paraId="06E34704" w14:textId="6F07EAEB" w:rsidR="00036C64" w:rsidRPr="003F73D5" w:rsidRDefault="00F53DE4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Jihyuk Chung</w:t>
            </w:r>
          </w:p>
        </w:tc>
        <w:tc>
          <w:tcPr>
            <w:tcW w:w="2214" w:type="dxa"/>
          </w:tcPr>
          <w:p w14:paraId="5828208B" w14:textId="095E81F7" w:rsidR="00036C64" w:rsidRPr="003F73D5" w:rsidRDefault="00F53DE4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Oct 05, 2020</w:t>
            </w:r>
          </w:p>
        </w:tc>
        <w:tc>
          <w:tcPr>
            <w:tcW w:w="4320" w:type="dxa"/>
          </w:tcPr>
          <w:p w14:paraId="16756843" w14:textId="64E098C7" w:rsidR="00036C64" w:rsidRPr="003F73D5" w:rsidRDefault="00F53DE4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First Draft</w:t>
            </w:r>
          </w:p>
        </w:tc>
      </w:tr>
      <w:tr w:rsidR="00036C64" w:rsidRPr="003F73D5" w14:paraId="3C271053" w14:textId="77777777">
        <w:tc>
          <w:tcPr>
            <w:tcW w:w="2214" w:type="dxa"/>
          </w:tcPr>
          <w:p w14:paraId="3E19AA91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14:paraId="79B1596F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23C0F295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0DCDD888" w14:textId="77777777">
        <w:tc>
          <w:tcPr>
            <w:tcW w:w="2214" w:type="dxa"/>
          </w:tcPr>
          <w:p w14:paraId="41AA23F5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14:paraId="373245BF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1EAA7EC4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384D047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3F73D5" w14:paraId="20914BD6" w14:textId="77777777">
        <w:tc>
          <w:tcPr>
            <w:tcW w:w="8748" w:type="dxa"/>
            <w:gridSpan w:val="3"/>
            <w:shd w:val="pct25" w:color="auto" w:fill="FFFFFF"/>
          </w:tcPr>
          <w:p w14:paraId="093710EF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Insertion Points in other Use Cases</w:t>
            </w:r>
            <w:r w:rsidR="009A69A8" w:rsidRPr="003F73D5">
              <w:rPr>
                <w:rFonts w:ascii="Tahoma" w:hAnsi="Tahoma" w:cs="Tahoma"/>
                <w:b/>
                <w:sz w:val="24"/>
              </w:rPr>
              <w:t xml:space="preserve"> (Adds Only)</w:t>
            </w:r>
          </w:p>
        </w:tc>
      </w:tr>
      <w:tr w:rsidR="00036C64" w:rsidRPr="003F73D5" w14:paraId="2B06177B" w14:textId="77777777">
        <w:tc>
          <w:tcPr>
            <w:tcW w:w="2214" w:type="dxa"/>
          </w:tcPr>
          <w:p w14:paraId="01170E43" w14:textId="77777777" w:rsidR="00036C64" w:rsidRPr="003F73D5" w:rsidRDefault="00036C64" w:rsidP="00472218">
            <w:pPr>
              <w:pStyle w:val="Heading3"/>
              <w:jc w:val="left"/>
              <w:rPr>
                <w:rFonts w:cs="Tahoma"/>
                <w:sz w:val="16"/>
              </w:rPr>
            </w:pPr>
            <w:r w:rsidRPr="003F73D5">
              <w:rPr>
                <w:rFonts w:cs="Tahoma"/>
                <w:sz w:val="16"/>
              </w:rPr>
              <w:t>Use Case Name</w:t>
            </w:r>
          </w:p>
        </w:tc>
        <w:tc>
          <w:tcPr>
            <w:tcW w:w="2214" w:type="dxa"/>
          </w:tcPr>
          <w:p w14:paraId="6C8AD8AF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25A7A232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 Inserted After</w:t>
            </w:r>
          </w:p>
        </w:tc>
      </w:tr>
      <w:tr w:rsidR="00036C64" w:rsidRPr="003F73D5" w14:paraId="6CB7B7E3" w14:textId="77777777">
        <w:tc>
          <w:tcPr>
            <w:tcW w:w="2214" w:type="dxa"/>
          </w:tcPr>
          <w:p w14:paraId="23BF8FD2" w14:textId="5554557D" w:rsidR="00036C64" w:rsidRPr="003F73D5" w:rsidRDefault="008A72AA" w:rsidP="00472218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  <w:r w:rsidRPr="003F73D5">
              <w:rPr>
                <w:rFonts w:cs="Tahoma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14:paraId="06FD1F5E" w14:textId="197B1A0E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4320" w:type="dxa"/>
          </w:tcPr>
          <w:p w14:paraId="37A915D7" w14:textId="20B712A5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N/A</w:t>
            </w:r>
          </w:p>
        </w:tc>
      </w:tr>
      <w:tr w:rsidR="00036C64" w:rsidRPr="003F73D5" w14:paraId="08044AC7" w14:textId="77777777">
        <w:tc>
          <w:tcPr>
            <w:tcW w:w="2214" w:type="dxa"/>
          </w:tcPr>
          <w:p w14:paraId="5F16770C" w14:textId="77777777" w:rsidR="00036C64" w:rsidRPr="003F73D5" w:rsidRDefault="00036C64" w:rsidP="00472218">
            <w:pPr>
              <w:pStyle w:val="Heading3"/>
              <w:jc w:val="left"/>
              <w:rPr>
                <w:rFonts w:cs="Tahoma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7BE203A9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28B377B6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7B5569D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3F73D5" w14:paraId="10DDBE97" w14:textId="77777777">
        <w:tc>
          <w:tcPr>
            <w:tcW w:w="8748" w:type="dxa"/>
            <w:gridSpan w:val="3"/>
            <w:shd w:val="pct25" w:color="auto" w:fill="FFFFFF"/>
          </w:tcPr>
          <w:p w14:paraId="72C87FDA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Actors</w:t>
            </w:r>
          </w:p>
        </w:tc>
      </w:tr>
      <w:tr w:rsidR="00036C64" w:rsidRPr="003F73D5" w14:paraId="3CA35730" w14:textId="77777777">
        <w:tc>
          <w:tcPr>
            <w:tcW w:w="2214" w:type="dxa"/>
          </w:tcPr>
          <w:p w14:paraId="25E56C04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D6DA207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P</w:t>
            </w:r>
            <w:r w:rsidR="00BC7D8C" w:rsidRPr="003F73D5">
              <w:rPr>
                <w:rFonts w:ascii="Tahoma" w:hAnsi="Tahoma" w:cs="Tahoma"/>
                <w:b/>
                <w:sz w:val="16"/>
                <w:u w:val="single"/>
              </w:rPr>
              <w:t>erson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/S</w:t>
            </w:r>
            <w:r w:rsidR="00BC7D8C" w:rsidRPr="003F73D5">
              <w:rPr>
                <w:rFonts w:ascii="Tahoma" w:hAnsi="Tahoma" w:cs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21EDD8D0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Brief Description</w:t>
            </w:r>
          </w:p>
        </w:tc>
      </w:tr>
      <w:tr w:rsidR="00036C64" w:rsidRPr="003F73D5" w14:paraId="3D35129A" w14:textId="77777777">
        <w:tc>
          <w:tcPr>
            <w:tcW w:w="2214" w:type="dxa"/>
          </w:tcPr>
          <w:p w14:paraId="6154AC0B" w14:textId="112AEF58" w:rsidR="008A72AA" w:rsidRPr="003F73D5" w:rsidRDefault="00900C10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</w:t>
            </w:r>
            <w:r>
              <w:rPr>
                <w:rFonts w:ascii="Tahoma" w:hAnsi="Tahoma" w:cs="Tahoma"/>
                <w:sz w:val="16"/>
              </w:rPr>
              <w:t xml:space="preserve"> (Students)</w:t>
            </w:r>
          </w:p>
        </w:tc>
        <w:tc>
          <w:tcPr>
            <w:tcW w:w="2214" w:type="dxa"/>
          </w:tcPr>
          <w:p w14:paraId="08591983" w14:textId="50141F42" w:rsidR="00036C64" w:rsidRPr="003F73D5" w:rsidRDefault="008A72AA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Person</w:t>
            </w:r>
          </w:p>
        </w:tc>
        <w:tc>
          <w:tcPr>
            <w:tcW w:w="4320" w:type="dxa"/>
          </w:tcPr>
          <w:p w14:paraId="5D345F33" w14:textId="3439B0BA" w:rsidR="00036C64" w:rsidRPr="003F73D5" w:rsidRDefault="00E20FD8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 with valid login</w:t>
            </w:r>
            <w:r w:rsidR="00900C10">
              <w:rPr>
                <w:rFonts w:ascii="Tahoma" w:hAnsi="Tahoma" w:cs="Tahoma"/>
                <w:sz w:val="16"/>
              </w:rPr>
              <w:t xml:space="preserve"> can read the course materials</w:t>
            </w:r>
          </w:p>
        </w:tc>
      </w:tr>
      <w:tr w:rsidR="00036C64" w:rsidRPr="003F73D5" w14:paraId="0B68BD76" w14:textId="77777777">
        <w:tc>
          <w:tcPr>
            <w:tcW w:w="2214" w:type="dxa"/>
          </w:tcPr>
          <w:p w14:paraId="38176713" w14:textId="27227671" w:rsidR="00036C64" w:rsidRPr="003F73D5" w:rsidRDefault="00900C10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</w:t>
            </w:r>
            <w:r>
              <w:rPr>
                <w:rFonts w:ascii="Tahoma" w:hAnsi="Tahoma" w:cs="Tahoma"/>
                <w:sz w:val="16"/>
              </w:rPr>
              <w:t xml:space="preserve"> (Professors)</w:t>
            </w:r>
          </w:p>
        </w:tc>
        <w:tc>
          <w:tcPr>
            <w:tcW w:w="2214" w:type="dxa"/>
          </w:tcPr>
          <w:p w14:paraId="74DA2887" w14:textId="2218E89A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7051C112" w14:textId="31A8DB23" w:rsidR="00036C64" w:rsidRPr="003F73D5" w:rsidRDefault="00900C10" w:rsidP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 with valid login</w:t>
            </w:r>
            <w:r>
              <w:rPr>
                <w:rFonts w:ascii="Tahoma" w:hAnsi="Tahoma" w:cs="Tahoma"/>
                <w:sz w:val="16"/>
              </w:rPr>
              <w:t xml:space="preserve"> can upload the course materials</w:t>
            </w:r>
          </w:p>
        </w:tc>
      </w:tr>
      <w:tr w:rsidR="00036C64" w:rsidRPr="003F73D5" w14:paraId="753A64FB" w14:textId="77777777">
        <w:tc>
          <w:tcPr>
            <w:tcW w:w="2214" w:type="dxa"/>
          </w:tcPr>
          <w:p w14:paraId="4C391D53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14" w:type="dxa"/>
          </w:tcPr>
          <w:p w14:paraId="4626E19A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320" w:type="dxa"/>
          </w:tcPr>
          <w:p w14:paraId="5CA9B2BA" w14:textId="77777777" w:rsidR="00036C64" w:rsidRPr="003F73D5" w:rsidRDefault="00036C64" w:rsidP="00472218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5C40E219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3F73D5" w14:paraId="5ECBA8C7" w14:textId="77777777">
        <w:tc>
          <w:tcPr>
            <w:tcW w:w="8748" w:type="dxa"/>
            <w:gridSpan w:val="2"/>
            <w:shd w:val="pct25" w:color="auto" w:fill="FFFFFF"/>
          </w:tcPr>
          <w:p w14:paraId="402ECF18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Pre-Conditions</w:t>
            </w:r>
          </w:p>
        </w:tc>
      </w:tr>
      <w:tr w:rsidR="00036C64" w:rsidRPr="003F73D5" w14:paraId="002DA81E" w14:textId="77777777">
        <w:trPr>
          <w:cantSplit/>
        </w:trPr>
        <w:tc>
          <w:tcPr>
            <w:tcW w:w="558" w:type="dxa"/>
          </w:tcPr>
          <w:p w14:paraId="4616CB0F" w14:textId="77777777" w:rsidR="00036C64" w:rsidRPr="003F73D5" w:rsidRDefault="009B3DE6" w:rsidP="00472218">
            <w:pPr>
              <w:rPr>
                <w:rFonts w:ascii="Tahoma" w:hAnsi="Tahoma" w:cs="Tahoma"/>
                <w:b/>
                <w:bCs/>
                <w:sz w:val="16"/>
              </w:rPr>
            </w:pPr>
            <w:r w:rsidRPr="003F73D5">
              <w:rPr>
                <w:rFonts w:ascii="Tahoma" w:hAnsi="Tahoma" w:cs="Tahoma"/>
                <w:b/>
                <w:bCs/>
                <w:sz w:val="16"/>
              </w:rPr>
              <w:t>#</w:t>
            </w:r>
          </w:p>
        </w:tc>
        <w:tc>
          <w:tcPr>
            <w:tcW w:w="8190" w:type="dxa"/>
          </w:tcPr>
          <w:p w14:paraId="7378E672" w14:textId="0946E912" w:rsidR="009B3DE6" w:rsidRPr="003F73D5" w:rsidRDefault="009B3DE6" w:rsidP="00472218">
            <w:pPr>
              <w:rPr>
                <w:rFonts w:ascii="Tahoma" w:hAnsi="Tahoma" w:cs="Tahoma"/>
                <w:b/>
                <w:bCs/>
                <w:sz w:val="16"/>
              </w:rPr>
            </w:pPr>
            <w:r w:rsidRPr="003F73D5">
              <w:rPr>
                <w:rFonts w:ascii="Tahoma" w:hAnsi="Tahoma" w:cs="Tahoma"/>
                <w:b/>
                <w:bCs/>
                <w:sz w:val="16"/>
              </w:rPr>
              <w:t>Description</w:t>
            </w:r>
          </w:p>
        </w:tc>
      </w:tr>
      <w:tr w:rsidR="009B3DE6" w:rsidRPr="003F73D5" w14:paraId="76482220" w14:textId="77777777">
        <w:trPr>
          <w:cantSplit/>
        </w:trPr>
        <w:tc>
          <w:tcPr>
            <w:tcW w:w="558" w:type="dxa"/>
          </w:tcPr>
          <w:p w14:paraId="72972E62" w14:textId="164B07F5" w:rsidR="009B3DE6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90" w:type="dxa"/>
          </w:tcPr>
          <w:p w14:paraId="2CDB5B3E" w14:textId="32A7F0CB" w:rsidR="009B3DE6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Welcome screen is displayed</w:t>
            </w:r>
          </w:p>
        </w:tc>
      </w:tr>
      <w:tr w:rsidR="008A72AA" w:rsidRPr="003F73D5" w14:paraId="4E104327" w14:textId="77777777">
        <w:trPr>
          <w:cantSplit/>
        </w:trPr>
        <w:tc>
          <w:tcPr>
            <w:tcW w:w="558" w:type="dxa"/>
          </w:tcPr>
          <w:p w14:paraId="70CD9A35" w14:textId="60ED05EF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90" w:type="dxa"/>
          </w:tcPr>
          <w:p w14:paraId="1AA1D90B" w14:textId="4B288B87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 is logged in</w:t>
            </w:r>
          </w:p>
        </w:tc>
      </w:tr>
      <w:tr w:rsidR="008A72AA" w:rsidRPr="003F73D5" w14:paraId="384BF023" w14:textId="77777777">
        <w:trPr>
          <w:cantSplit/>
        </w:trPr>
        <w:tc>
          <w:tcPr>
            <w:tcW w:w="558" w:type="dxa"/>
          </w:tcPr>
          <w:p w14:paraId="3D84D747" w14:textId="54483BBD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8190" w:type="dxa"/>
          </w:tcPr>
          <w:p w14:paraId="2C4398DC" w14:textId="6A3F1637" w:rsidR="008A72AA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User selects the </w:t>
            </w:r>
            <w:r w:rsidR="00900C10">
              <w:rPr>
                <w:rFonts w:ascii="Tahoma" w:hAnsi="Tahoma" w:cs="Tahoma"/>
                <w:sz w:val="16"/>
              </w:rPr>
              <w:t>course materials</w:t>
            </w:r>
            <w:r w:rsidRPr="003F73D5">
              <w:rPr>
                <w:rFonts w:ascii="Tahoma" w:hAnsi="Tahoma" w:cs="Tahoma"/>
                <w:sz w:val="16"/>
              </w:rPr>
              <w:t xml:space="preserve"> page</w:t>
            </w:r>
          </w:p>
        </w:tc>
      </w:tr>
    </w:tbl>
    <w:p w14:paraId="48522634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3F73D5" w14:paraId="48CDD5C8" w14:textId="77777777">
        <w:tc>
          <w:tcPr>
            <w:tcW w:w="8748" w:type="dxa"/>
            <w:shd w:val="pct25" w:color="auto" w:fill="FFFFFF"/>
          </w:tcPr>
          <w:p w14:paraId="1290670B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Start Stimulus</w:t>
            </w:r>
          </w:p>
        </w:tc>
      </w:tr>
      <w:tr w:rsidR="00036C64" w:rsidRPr="003F73D5" w14:paraId="5E41B19F" w14:textId="77777777">
        <w:tc>
          <w:tcPr>
            <w:tcW w:w="8748" w:type="dxa"/>
          </w:tcPr>
          <w:p w14:paraId="1B8F29C2" w14:textId="38D406A0" w:rsidR="00036C64" w:rsidRPr="003F73D5" w:rsidRDefault="008A72A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User </w:t>
            </w:r>
            <w:r w:rsidR="00900C10">
              <w:rPr>
                <w:rFonts w:ascii="Tahoma" w:hAnsi="Tahoma" w:cs="Tahoma"/>
                <w:sz w:val="16"/>
              </w:rPr>
              <w:t>clicks the ‘Upload’ button</w:t>
            </w:r>
          </w:p>
        </w:tc>
      </w:tr>
    </w:tbl>
    <w:p w14:paraId="1947F8CE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3F73D5" w14:paraId="77A81469" w14:textId="77777777">
        <w:tc>
          <w:tcPr>
            <w:tcW w:w="8748" w:type="dxa"/>
            <w:gridSpan w:val="4"/>
            <w:shd w:val="pct25" w:color="auto" w:fill="FFFFFF"/>
          </w:tcPr>
          <w:p w14:paraId="7920BAB8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Use Case Main Course Steps</w:t>
            </w:r>
          </w:p>
        </w:tc>
      </w:tr>
      <w:tr w:rsidR="00036C64" w:rsidRPr="003F73D5" w14:paraId="1AA23375" w14:textId="77777777">
        <w:tc>
          <w:tcPr>
            <w:tcW w:w="1098" w:type="dxa"/>
          </w:tcPr>
          <w:p w14:paraId="0623EBD2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2B1A8B84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34671195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Adds</w:t>
            </w:r>
            <w:r w:rsidR="00F87A99" w:rsidRPr="003F73D5">
              <w:rPr>
                <w:rFonts w:ascii="Tahoma" w:hAnsi="Tahoma" w:cs="Tahoma"/>
                <w:b/>
                <w:sz w:val="16"/>
                <w:u w:val="single"/>
              </w:rPr>
              <w:t>/Alt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 Name</w:t>
            </w:r>
            <w:r w:rsidR="009B3DE6" w:rsidRPr="003F73D5">
              <w:rPr>
                <w:rFonts w:ascii="Tahoma" w:hAnsi="Tahoma" w:cs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711A57AB" w14:textId="77777777" w:rsidR="00036C64" w:rsidRPr="003F73D5" w:rsidRDefault="009B3DE6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Bus Rule#</w:t>
            </w:r>
          </w:p>
        </w:tc>
      </w:tr>
      <w:tr w:rsidR="00036C64" w:rsidRPr="003F73D5" w14:paraId="69D81267" w14:textId="77777777">
        <w:tc>
          <w:tcPr>
            <w:tcW w:w="1098" w:type="dxa"/>
          </w:tcPr>
          <w:p w14:paraId="5B9CDE8D" w14:textId="3581602C" w:rsidR="00036C64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  <w:r w:rsidR="008A72AA" w:rsidRPr="003F73D5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870" w:type="dxa"/>
          </w:tcPr>
          <w:p w14:paraId="2C12B944" w14:textId="2020D901" w:rsidR="00036C64" w:rsidRPr="003F73D5" w:rsidRDefault="001E4FD6" w:rsidP="001E4FD6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User selects the </w:t>
            </w:r>
            <w:r w:rsidR="00900C10">
              <w:rPr>
                <w:rFonts w:ascii="Tahoma" w:hAnsi="Tahoma" w:cs="Tahoma"/>
                <w:sz w:val="16"/>
              </w:rPr>
              <w:t>course materials</w:t>
            </w:r>
            <w:r w:rsidR="00900C10" w:rsidRPr="003F73D5">
              <w:rPr>
                <w:rFonts w:ascii="Tahoma" w:hAnsi="Tahoma" w:cs="Tahoma"/>
                <w:sz w:val="16"/>
              </w:rPr>
              <w:t xml:space="preserve"> page</w:t>
            </w:r>
          </w:p>
        </w:tc>
        <w:tc>
          <w:tcPr>
            <w:tcW w:w="1980" w:type="dxa"/>
          </w:tcPr>
          <w:p w14:paraId="655A2AB6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4F256D1F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096D8030" w14:textId="77777777">
        <w:tc>
          <w:tcPr>
            <w:tcW w:w="1098" w:type="dxa"/>
          </w:tcPr>
          <w:p w14:paraId="2146F8F3" w14:textId="4CB777F2" w:rsidR="00036C64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  <w:r w:rsidR="00472218" w:rsidRPr="003F73D5"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3870" w:type="dxa"/>
          </w:tcPr>
          <w:p w14:paraId="3AC93B99" w14:textId="751B6670" w:rsidR="00036C64" w:rsidRPr="003F73D5" w:rsidRDefault="00900C10" w:rsidP="0047221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uploads a document</w:t>
            </w:r>
          </w:p>
        </w:tc>
        <w:tc>
          <w:tcPr>
            <w:tcW w:w="1980" w:type="dxa"/>
          </w:tcPr>
          <w:p w14:paraId="550034B2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03F281E2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27576F09" w14:textId="77777777">
        <w:tc>
          <w:tcPr>
            <w:tcW w:w="1098" w:type="dxa"/>
          </w:tcPr>
          <w:p w14:paraId="48DB770C" w14:textId="1B956103" w:rsidR="00036C64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  <w:r w:rsidR="00472218" w:rsidRPr="003F73D5"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3870" w:type="dxa"/>
          </w:tcPr>
          <w:p w14:paraId="2672D762" w14:textId="17FE3AF2" w:rsidR="00036C64" w:rsidRPr="003F73D5" w:rsidRDefault="00900C10" w:rsidP="0047221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clicks upload more and uploads additional documents as needed</w:t>
            </w:r>
          </w:p>
        </w:tc>
        <w:tc>
          <w:tcPr>
            <w:tcW w:w="1980" w:type="dxa"/>
          </w:tcPr>
          <w:p w14:paraId="1EBDA425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6C4ED53D" w14:textId="77777777" w:rsidR="00036C64" w:rsidRPr="003F73D5" w:rsidRDefault="00036C64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472218" w:rsidRPr="003F73D5" w14:paraId="2FDC67AA" w14:textId="77777777">
        <w:tc>
          <w:tcPr>
            <w:tcW w:w="1098" w:type="dxa"/>
          </w:tcPr>
          <w:p w14:paraId="4739346B" w14:textId="6FF16AA6" w:rsidR="00472218" w:rsidRPr="003F73D5" w:rsidRDefault="0014559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04</w:t>
            </w:r>
          </w:p>
        </w:tc>
        <w:tc>
          <w:tcPr>
            <w:tcW w:w="3870" w:type="dxa"/>
          </w:tcPr>
          <w:p w14:paraId="789CD099" w14:textId="52F8BB58" w:rsidR="00472218" w:rsidRPr="003F73D5" w:rsidRDefault="00900C10" w:rsidP="0047221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submits the course materials</w:t>
            </w:r>
          </w:p>
        </w:tc>
        <w:tc>
          <w:tcPr>
            <w:tcW w:w="1980" w:type="dxa"/>
          </w:tcPr>
          <w:p w14:paraId="32FB74B8" w14:textId="77777777" w:rsidR="00472218" w:rsidRPr="003F73D5" w:rsidRDefault="00472218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73B9897D" w14:textId="77777777" w:rsidR="00472218" w:rsidRPr="003F73D5" w:rsidRDefault="00472218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A32E8" w:rsidRPr="003F73D5" w14:paraId="59C802AD" w14:textId="77777777">
        <w:tc>
          <w:tcPr>
            <w:tcW w:w="1098" w:type="dxa"/>
          </w:tcPr>
          <w:p w14:paraId="0C7852A1" w14:textId="099143F2" w:rsidR="008A32E8" w:rsidRDefault="008A32E8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05</w:t>
            </w:r>
          </w:p>
        </w:tc>
        <w:tc>
          <w:tcPr>
            <w:tcW w:w="3870" w:type="dxa"/>
          </w:tcPr>
          <w:p w14:paraId="7F069B90" w14:textId="52098DF1" w:rsidR="008A32E8" w:rsidRDefault="008A32E8" w:rsidP="0047221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BERT algorithm is updated</w:t>
            </w:r>
          </w:p>
        </w:tc>
        <w:tc>
          <w:tcPr>
            <w:tcW w:w="1980" w:type="dxa"/>
          </w:tcPr>
          <w:p w14:paraId="3B8AE28B" w14:textId="77777777" w:rsidR="008A32E8" w:rsidRPr="003F73D5" w:rsidRDefault="008A32E8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5A21B274" w14:textId="77777777" w:rsidR="008A32E8" w:rsidRPr="003F73D5" w:rsidRDefault="008A32E8" w:rsidP="008A72AA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45595" w:rsidRPr="003F73D5" w14:paraId="41122090" w14:textId="77777777">
        <w:tc>
          <w:tcPr>
            <w:tcW w:w="1098" w:type="dxa"/>
          </w:tcPr>
          <w:p w14:paraId="5D28D786" w14:textId="612FDA12" w:rsidR="00145595" w:rsidRPr="003F73D5" w:rsidRDefault="008A32E8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</w:t>
            </w:r>
          </w:p>
        </w:tc>
        <w:tc>
          <w:tcPr>
            <w:tcW w:w="3870" w:type="dxa"/>
          </w:tcPr>
          <w:p w14:paraId="02E12386" w14:textId="2AA568E9" w:rsidR="00145595" w:rsidRPr="003F73D5" w:rsidRDefault="008A32E8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User views and downloads the course materials</w:t>
            </w:r>
          </w:p>
        </w:tc>
        <w:tc>
          <w:tcPr>
            <w:tcW w:w="1980" w:type="dxa"/>
          </w:tcPr>
          <w:p w14:paraId="121C781E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6938BF5C" w14:textId="77777777" w:rsidR="00145595" w:rsidRPr="003F73D5" w:rsidRDefault="00145595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8A32E8" w:rsidRPr="003F73D5" w14:paraId="1229D403" w14:textId="77777777">
        <w:tc>
          <w:tcPr>
            <w:tcW w:w="1098" w:type="dxa"/>
          </w:tcPr>
          <w:p w14:paraId="35757628" w14:textId="77777777" w:rsidR="008A32E8" w:rsidRDefault="008A32E8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870" w:type="dxa"/>
          </w:tcPr>
          <w:p w14:paraId="7642B698" w14:textId="77777777" w:rsidR="008A32E8" w:rsidRDefault="008A32E8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980" w:type="dxa"/>
          </w:tcPr>
          <w:p w14:paraId="7863CBCB" w14:textId="77777777" w:rsidR="008A32E8" w:rsidRPr="003F73D5" w:rsidRDefault="008A32E8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800" w:type="dxa"/>
          </w:tcPr>
          <w:p w14:paraId="278E1E36" w14:textId="77777777" w:rsidR="008A32E8" w:rsidRPr="003F73D5" w:rsidRDefault="008A32E8" w:rsidP="00145595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6B3173E0" w14:textId="35BF6465" w:rsidR="00900C10" w:rsidRDefault="00900C10">
      <w:pPr>
        <w:rPr>
          <w:rFonts w:ascii="Tahoma" w:hAnsi="Tahoma" w:cs="Tahoma"/>
        </w:rPr>
      </w:pPr>
    </w:p>
    <w:p w14:paraId="0A7B43DF" w14:textId="77777777" w:rsidR="00900C10" w:rsidRDefault="00900C10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245"/>
        <w:gridCol w:w="1552"/>
      </w:tblGrid>
      <w:tr w:rsidR="00900C10" w:rsidRPr="003F73D5" w14:paraId="2BF05B15" w14:textId="77777777" w:rsidTr="00E16930">
        <w:tc>
          <w:tcPr>
            <w:tcW w:w="8748" w:type="dxa"/>
            <w:gridSpan w:val="3"/>
            <w:shd w:val="pct25" w:color="auto" w:fill="FFFFFF"/>
          </w:tcPr>
          <w:p w14:paraId="3129CED4" w14:textId="77777777" w:rsidR="00900C10" w:rsidRPr="003F73D5" w:rsidRDefault="00900C10" w:rsidP="00E16930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lastRenderedPageBreak/>
              <w:t>Exception Conditions</w:t>
            </w:r>
          </w:p>
        </w:tc>
      </w:tr>
      <w:tr w:rsidR="00900C10" w:rsidRPr="003F73D5" w14:paraId="67666B8E" w14:textId="77777777" w:rsidTr="00E16930">
        <w:tc>
          <w:tcPr>
            <w:tcW w:w="1951" w:type="dxa"/>
          </w:tcPr>
          <w:p w14:paraId="3EE2F3B8" w14:textId="77777777" w:rsidR="00900C10" w:rsidRPr="003F73D5" w:rsidRDefault="00900C10" w:rsidP="00E1693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Exception Situations</w:t>
            </w:r>
          </w:p>
        </w:tc>
        <w:tc>
          <w:tcPr>
            <w:tcW w:w="5245" w:type="dxa"/>
          </w:tcPr>
          <w:p w14:paraId="23ACB170" w14:textId="77777777" w:rsidR="00900C10" w:rsidRPr="003F73D5" w:rsidRDefault="00900C10" w:rsidP="00E1693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Action(s) on Exception</w:t>
            </w:r>
          </w:p>
        </w:tc>
        <w:tc>
          <w:tcPr>
            <w:tcW w:w="1552" w:type="dxa"/>
          </w:tcPr>
          <w:p w14:paraId="331FD620" w14:textId="77777777" w:rsidR="00900C10" w:rsidRPr="003F73D5" w:rsidRDefault="00900C10" w:rsidP="00E1693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Adds\Alt UC #</w:t>
            </w:r>
          </w:p>
        </w:tc>
      </w:tr>
      <w:tr w:rsidR="00900C10" w:rsidRPr="003F73D5" w14:paraId="5B2B3FB3" w14:textId="77777777" w:rsidTr="00E16930">
        <w:tc>
          <w:tcPr>
            <w:tcW w:w="1951" w:type="dxa"/>
          </w:tcPr>
          <w:p w14:paraId="5F390FEF" w14:textId="0A86421A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Invalid </w:t>
            </w:r>
            <w:r>
              <w:rPr>
                <w:rFonts w:ascii="Tahoma" w:hAnsi="Tahoma" w:cs="Tahoma"/>
                <w:sz w:val="16"/>
              </w:rPr>
              <w:t>file</w:t>
            </w:r>
          </w:p>
        </w:tc>
        <w:tc>
          <w:tcPr>
            <w:tcW w:w="5245" w:type="dxa"/>
          </w:tcPr>
          <w:p w14:paraId="2B252C80" w14:textId="6C35A7FD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System</w:t>
            </w:r>
            <w:r w:rsidRPr="003F73D5">
              <w:rPr>
                <w:rFonts w:ascii="Tahoma" w:hAnsi="Tahoma" w:cs="Tahoma"/>
                <w:sz w:val="16"/>
              </w:rPr>
              <w:t xml:space="preserve"> response with inability to </w:t>
            </w:r>
            <w:r>
              <w:rPr>
                <w:rFonts w:ascii="Tahoma" w:hAnsi="Tahoma" w:cs="Tahoma"/>
                <w:sz w:val="16"/>
              </w:rPr>
              <w:t>find the file</w:t>
            </w:r>
            <w:r w:rsidRPr="003F73D5">
              <w:rPr>
                <w:rFonts w:ascii="Tahoma" w:hAnsi="Tahoma" w:cs="Tahoma"/>
                <w:sz w:val="16"/>
              </w:rPr>
              <w:t xml:space="preserve"> </w:t>
            </w:r>
            <w:r>
              <w:rPr>
                <w:rFonts w:ascii="Tahoma" w:hAnsi="Tahoma" w:cs="Tahoma"/>
                <w:sz w:val="16"/>
              </w:rPr>
              <w:t>in the user’s system</w:t>
            </w:r>
          </w:p>
        </w:tc>
        <w:tc>
          <w:tcPr>
            <w:tcW w:w="1552" w:type="dxa"/>
          </w:tcPr>
          <w:p w14:paraId="4C28FAD3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</w:p>
        </w:tc>
      </w:tr>
      <w:tr w:rsidR="00900C10" w:rsidRPr="003F73D5" w14:paraId="1DEBAC6F" w14:textId="77777777" w:rsidTr="00E16930">
        <w:tc>
          <w:tcPr>
            <w:tcW w:w="1951" w:type="dxa"/>
          </w:tcPr>
          <w:p w14:paraId="2537A812" w14:textId="6831C7CD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File size too big</w:t>
            </w:r>
          </w:p>
        </w:tc>
        <w:tc>
          <w:tcPr>
            <w:tcW w:w="5245" w:type="dxa"/>
          </w:tcPr>
          <w:p w14:paraId="63377F8C" w14:textId="4B9805C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Chatbot response with inability to </w:t>
            </w:r>
            <w:r>
              <w:rPr>
                <w:rFonts w:ascii="Tahoma" w:hAnsi="Tahoma" w:cs="Tahoma"/>
                <w:sz w:val="16"/>
              </w:rPr>
              <w:t>upload the file</w:t>
            </w:r>
          </w:p>
        </w:tc>
        <w:tc>
          <w:tcPr>
            <w:tcW w:w="1552" w:type="dxa"/>
          </w:tcPr>
          <w:p w14:paraId="632502DC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</w:p>
        </w:tc>
      </w:tr>
      <w:tr w:rsidR="00900C10" w:rsidRPr="003F73D5" w14:paraId="3EAE8AA6" w14:textId="77777777" w:rsidTr="00E16930">
        <w:tc>
          <w:tcPr>
            <w:tcW w:w="1951" w:type="dxa"/>
          </w:tcPr>
          <w:p w14:paraId="7542D11F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No internet connection</w:t>
            </w:r>
          </w:p>
        </w:tc>
        <w:tc>
          <w:tcPr>
            <w:tcW w:w="5245" w:type="dxa"/>
          </w:tcPr>
          <w:p w14:paraId="1F5D9850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Website/app shows an error message</w:t>
            </w:r>
          </w:p>
        </w:tc>
        <w:tc>
          <w:tcPr>
            <w:tcW w:w="1552" w:type="dxa"/>
          </w:tcPr>
          <w:p w14:paraId="64A8E6E3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</w:p>
        </w:tc>
      </w:tr>
      <w:tr w:rsidR="00900C10" w:rsidRPr="003F73D5" w14:paraId="7782D4D1" w14:textId="77777777" w:rsidTr="00E16930">
        <w:tc>
          <w:tcPr>
            <w:tcW w:w="1951" w:type="dxa"/>
          </w:tcPr>
          <w:p w14:paraId="4909E9A1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No permission</w:t>
            </w:r>
          </w:p>
        </w:tc>
        <w:tc>
          <w:tcPr>
            <w:tcW w:w="5245" w:type="dxa"/>
          </w:tcPr>
          <w:p w14:paraId="1C54B1D6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Website/app response with permission required</w:t>
            </w:r>
          </w:p>
        </w:tc>
        <w:tc>
          <w:tcPr>
            <w:tcW w:w="1552" w:type="dxa"/>
          </w:tcPr>
          <w:p w14:paraId="78372B3E" w14:textId="77777777" w:rsidR="00900C10" w:rsidRPr="003F73D5" w:rsidRDefault="00900C10" w:rsidP="00E16930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B11B3C1" w14:textId="77777777" w:rsidR="00900C10" w:rsidRPr="003F73D5" w:rsidRDefault="00900C10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3F73D5" w14:paraId="594605DD" w14:textId="77777777">
        <w:tc>
          <w:tcPr>
            <w:tcW w:w="8748" w:type="dxa"/>
            <w:gridSpan w:val="2"/>
            <w:shd w:val="pct25" w:color="auto" w:fill="FFFFFF"/>
          </w:tcPr>
          <w:p w14:paraId="63373DAD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 xml:space="preserve"> Post-Conditions</w:t>
            </w:r>
          </w:p>
        </w:tc>
      </w:tr>
      <w:tr w:rsidR="009B3DE6" w:rsidRPr="003F73D5" w14:paraId="56192621" w14:textId="77777777">
        <w:tc>
          <w:tcPr>
            <w:tcW w:w="648" w:type="dxa"/>
          </w:tcPr>
          <w:p w14:paraId="6E5BDE54" w14:textId="77777777" w:rsidR="009B3DE6" w:rsidRPr="003F73D5" w:rsidRDefault="009B3DE6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556D1DB2" w14:textId="77777777" w:rsidR="009B3DE6" w:rsidRPr="003F73D5" w:rsidRDefault="009B3DE6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Description</w:t>
            </w:r>
          </w:p>
        </w:tc>
      </w:tr>
      <w:tr w:rsidR="009B3DE6" w:rsidRPr="003F73D5" w14:paraId="5020EE5B" w14:textId="77777777">
        <w:tc>
          <w:tcPr>
            <w:tcW w:w="648" w:type="dxa"/>
          </w:tcPr>
          <w:p w14:paraId="1DD8B27B" w14:textId="7F9D270A" w:rsidR="009B3DE6" w:rsidRPr="003F73D5" w:rsidRDefault="003F73D5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14:paraId="1D43E124" w14:textId="2715FD46" w:rsidR="009B3DE6" w:rsidRPr="003F73D5" w:rsidRDefault="00900C1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Course materials</w:t>
            </w:r>
            <w:r w:rsidRPr="003F73D5">
              <w:rPr>
                <w:rFonts w:ascii="Tahoma" w:hAnsi="Tahoma" w:cs="Tahoma"/>
                <w:sz w:val="16"/>
              </w:rPr>
              <w:t xml:space="preserve"> page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="00103406">
              <w:rPr>
                <w:rFonts w:ascii="Tahoma" w:hAnsi="Tahoma" w:cs="Tahoma"/>
                <w:sz w:val="16"/>
              </w:rPr>
              <w:t xml:space="preserve">is </w:t>
            </w:r>
            <w:r>
              <w:rPr>
                <w:rFonts w:ascii="Tahoma" w:hAnsi="Tahoma" w:cs="Tahoma"/>
                <w:sz w:val="16"/>
              </w:rPr>
              <w:t>updated</w:t>
            </w:r>
          </w:p>
        </w:tc>
      </w:tr>
      <w:tr w:rsidR="009B3DE6" w:rsidRPr="003F73D5" w14:paraId="7D5E0A7C" w14:textId="77777777">
        <w:tc>
          <w:tcPr>
            <w:tcW w:w="648" w:type="dxa"/>
          </w:tcPr>
          <w:p w14:paraId="1A64EF74" w14:textId="49BF1F99" w:rsidR="009B3DE6" w:rsidRPr="003F73D5" w:rsidRDefault="00900C1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8100" w:type="dxa"/>
          </w:tcPr>
          <w:p w14:paraId="2D42F92D" w14:textId="0FDCE962" w:rsidR="009B3DE6" w:rsidRPr="00103406" w:rsidRDefault="00900C1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BERT algorithm is updated (if needed)</w:t>
            </w:r>
          </w:p>
        </w:tc>
      </w:tr>
    </w:tbl>
    <w:p w14:paraId="1BC540C5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536"/>
        <w:gridCol w:w="2403"/>
      </w:tblGrid>
      <w:tr w:rsidR="00036C64" w:rsidRPr="003F73D5" w14:paraId="6B2B75FA" w14:textId="77777777">
        <w:tc>
          <w:tcPr>
            <w:tcW w:w="8748" w:type="dxa"/>
            <w:gridSpan w:val="3"/>
            <w:shd w:val="pct25" w:color="auto" w:fill="FFFFFF"/>
          </w:tcPr>
          <w:p w14:paraId="795273A5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Candidate Objects</w:t>
            </w:r>
          </w:p>
        </w:tc>
      </w:tr>
      <w:tr w:rsidR="00036C64" w:rsidRPr="003F73D5" w14:paraId="0EF207E7" w14:textId="77777777" w:rsidTr="00A379A0">
        <w:tc>
          <w:tcPr>
            <w:tcW w:w="1809" w:type="dxa"/>
          </w:tcPr>
          <w:p w14:paraId="7D59ED87" w14:textId="77777777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536" w:type="dxa"/>
          </w:tcPr>
          <w:p w14:paraId="7DFA6207" w14:textId="039A135C" w:rsidR="00036C64" w:rsidRPr="003F73D5" w:rsidRDefault="00036C64" w:rsidP="00472218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Descriptions</w:t>
            </w:r>
          </w:p>
        </w:tc>
        <w:tc>
          <w:tcPr>
            <w:tcW w:w="2403" w:type="dxa"/>
          </w:tcPr>
          <w:p w14:paraId="6833312A" w14:textId="49F08498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Possible 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>A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ttributes</w:t>
            </w:r>
          </w:p>
        </w:tc>
      </w:tr>
      <w:tr w:rsidR="00036C64" w:rsidRPr="003F73D5" w14:paraId="5CB7D47C" w14:textId="77777777" w:rsidTr="00A379A0">
        <w:tc>
          <w:tcPr>
            <w:tcW w:w="1809" w:type="dxa"/>
          </w:tcPr>
          <w:p w14:paraId="7625F51E" w14:textId="705522D1" w:rsidR="00036C64" w:rsidRPr="003F73D5" w:rsidRDefault="0047221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Users</w:t>
            </w:r>
          </w:p>
        </w:tc>
        <w:tc>
          <w:tcPr>
            <w:tcW w:w="4536" w:type="dxa"/>
          </w:tcPr>
          <w:p w14:paraId="293975B0" w14:textId="1F13C98D" w:rsidR="00036C64" w:rsidRPr="003F73D5" w:rsidRDefault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Can </w:t>
            </w:r>
            <w:r w:rsidR="008A32E8">
              <w:rPr>
                <w:rFonts w:ascii="Tahoma" w:hAnsi="Tahoma" w:cs="Tahoma"/>
                <w:sz w:val="16"/>
              </w:rPr>
              <w:t>upload and read or read course materials</w:t>
            </w:r>
          </w:p>
        </w:tc>
        <w:tc>
          <w:tcPr>
            <w:tcW w:w="2403" w:type="dxa"/>
          </w:tcPr>
          <w:p w14:paraId="1C64A919" w14:textId="4F02699B" w:rsidR="00036C64" w:rsidRPr="003F73D5" w:rsidRDefault="003F73D5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UserID</w:t>
            </w:r>
            <w:proofErr w:type="spellEnd"/>
            <w:r>
              <w:rPr>
                <w:rFonts w:ascii="Tahoma" w:hAnsi="Tahoma" w:cs="Tahoma"/>
                <w:sz w:val="16"/>
              </w:rPr>
              <w:t>, Name, Email, Position</w:t>
            </w:r>
          </w:p>
        </w:tc>
      </w:tr>
      <w:tr w:rsidR="00036C64" w:rsidRPr="003F73D5" w14:paraId="5BC35550" w14:textId="77777777" w:rsidTr="00A379A0">
        <w:tc>
          <w:tcPr>
            <w:tcW w:w="1809" w:type="dxa"/>
          </w:tcPr>
          <w:p w14:paraId="135F7FED" w14:textId="1AF1F47F" w:rsidR="00036C64" w:rsidRPr="003F73D5" w:rsidRDefault="008A32E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Materials</w:t>
            </w:r>
          </w:p>
        </w:tc>
        <w:tc>
          <w:tcPr>
            <w:tcW w:w="4536" w:type="dxa"/>
          </w:tcPr>
          <w:p w14:paraId="51BB69A2" w14:textId="20AFE33A" w:rsidR="00036C64" w:rsidRPr="003F73D5" w:rsidRDefault="008A32E8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Storage for the</w:t>
            </w:r>
            <w:r w:rsidR="003F73D5">
              <w:rPr>
                <w:rFonts w:ascii="Tahoma" w:hAnsi="Tahoma" w:cs="Tahoma"/>
                <w:sz w:val="16"/>
              </w:rPr>
              <w:t xml:space="preserve"> </w:t>
            </w:r>
            <w:r>
              <w:rPr>
                <w:rFonts w:ascii="Tahoma" w:hAnsi="Tahoma" w:cs="Tahoma"/>
                <w:sz w:val="16"/>
              </w:rPr>
              <w:t>uploaded course materials</w:t>
            </w:r>
          </w:p>
        </w:tc>
        <w:tc>
          <w:tcPr>
            <w:tcW w:w="2403" w:type="dxa"/>
          </w:tcPr>
          <w:p w14:paraId="1DD05115" w14:textId="530B5205" w:rsidR="00036C64" w:rsidRPr="003F73D5" w:rsidRDefault="008A32E8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MeterialID</w:t>
            </w:r>
            <w:proofErr w:type="spellEnd"/>
            <w:r>
              <w:rPr>
                <w:rFonts w:ascii="Tahoma" w:hAnsi="Tahoma" w:cs="Tahoma"/>
                <w:sz w:val="16"/>
              </w:rPr>
              <w:t>, Course ID</w:t>
            </w:r>
            <w:r w:rsidR="003F73D5">
              <w:rPr>
                <w:rFonts w:ascii="Tahoma" w:hAnsi="Tahoma" w:cs="Tahoma"/>
                <w:sz w:val="16"/>
              </w:rPr>
              <w:t xml:space="preserve"> </w:t>
            </w:r>
          </w:p>
        </w:tc>
      </w:tr>
    </w:tbl>
    <w:p w14:paraId="6FACD13A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132"/>
        <w:gridCol w:w="1701"/>
        <w:gridCol w:w="1134"/>
        <w:gridCol w:w="1276"/>
        <w:gridCol w:w="1127"/>
      </w:tblGrid>
      <w:tr w:rsidR="00036C64" w:rsidRPr="003F73D5" w14:paraId="59874B4A" w14:textId="77777777">
        <w:tc>
          <w:tcPr>
            <w:tcW w:w="8748" w:type="dxa"/>
            <w:gridSpan w:val="6"/>
            <w:shd w:val="pct25" w:color="auto" w:fill="FFFFFF"/>
          </w:tcPr>
          <w:p w14:paraId="53E37EE0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Assumptions</w:t>
            </w:r>
          </w:p>
        </w:tc>
      </w:tr>
      <w:tr w:rsidR="00036C64" w:rsidRPr="003F73D5" w14:paraId="3C42AD88" w14:textId="77777777" w:rsidTr="00A379A0">
        <w:trPr>
          <w:cantSplit/>
        </w:trPr>
        <w:tc>
          <w:tcPr>
            <w:tcW w:w="378" w:type="dxa"/>
          </w:tcPr>
          <w:p w14:paraId="36602FA6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132" w:type="dxa"/>
          </w:tcPr>
          <w:p w14:paraId="2310BE03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1701" w:type="dxa"/>
          </w:tcPr>
          <w:p w14:paraId="09856204" w14:textId="1D168A02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134" w:type="dxa"/>
          </w:tcPr>
          <w:p w14:paraId="77CBBC5D" w14:textId="32938DF5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276" w:type="dxa"/>
          </w:tcPr>
          <w:p w14:paraId="30FE81A9" w14:textId="01CDA72E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 Verified</w:t>
            </w:r>
          </w:p>
        </w:tc>
        <w:tc>
          <w:tcPr>
            <w:tcW w:w="1127" w:type="dxa"/>
          </w:tcPr>
          <w:p w14:paraId="2EC0F9FA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036C64" w:rsidRPr="003F73D5" w14:paraId="62320A07" w14:textId="77777777" w:rsidTr="00A379A0">
        <w:trPr>
          <w:cantSplit/>
        </w:trPr>
        <w:tc>
          <w:tcPr>
            <w:tcW w:w="378" w:type="dxa"/>
          </w:tcPr>
          <w:p w14:paraId="65081FB5" w14:textId="40F785C7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132" w:type="dxa"/>
          </w:tcPr>
          <w:p w14:paraId="03B552C7" w14:textId="7F03AAF3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Language is in English</w:t>
            </w:r>
          </w:p>
        </w:tc>
        <w:tc>
          <w:tcPr>
            <w:tcW w:w="1701" w:type="dxa"/>
          </w:tcPr>
          <w:p w14:paraId="5E353E9C" w14:textId="2DFBA3A3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Oct 5, 2020</w:t>
            </w:r>
          </w:p>
        </w:tc>
        <w:tc>
          <w:tcPr>
            <w:tcW w:w="1134" w:type="dxa"/>
          </w:tcPr>
          <w:p w14:paraId="3BAFC7DB" w14:textId="4A838349" w:rsidR="00036C64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Chung</w:t>
            </w:r>
          </w:p>
        </w:tc>
        <w:tc>
          <w:tcPr>
            <w:tcW w:w="1276" w:type="dxa"/>
          </w:tcPr>
          <w:p w14:paraId="6192E696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5BA4F403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1FE88C0B" w14:textId="77777777" w:rsidTr="00A379A0">
        <w:trPr>
          <w:cantSplit/>
        </w:trPr>
        <w:tc>
          <w:tcPr>
            <w:tcW w:w="378" w:type="dxa"/>
          </w:tcPr>
          <w:p w14:paraId="34B7A0CF" w14:textId="16B29F76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132" w:type="dxa"/>
          </w:tcPr>
          <w:p w14:paraId="03A0FF1E" w14:textId="1F8A462B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267D42D" w14:textId="5363323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34" w:type="dxa"/>
          </w:tcPr>
          <w:p w14:paraId="7443979D" w14:textId="31A99FC6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01C56FF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3A42634E" w14:textId="77777777" w:rsidR="00036C64" w:rsidRPr="003F73D5" w:rsidRDefault="00036C64" w:rsidP="00A379A0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7513A45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558"/>
        <w:gridCol w:w="1275"/>
        <w:gridCol w:w="1134"/>
        <w:gridCol w:w="1276"/>
        <w:gridCol w:w="1127"/>
      </w:tblGrid>
      <w:tr w:rsidR="00036C64" w:rsidRPr="003F73D5" w14:paraId="0CF356E2" w14:textId="77777777">
        <w:tc>
          <w:tcPr>
            <w:tcW w:w="8748" w:type="dxa"/>
            <w:gridSpan w:val="6"/>
            <w:shd w:val="pct25" w:color="auto" w:fill="FFFFFF"/>
          </w:tcPr>
          <w:p w14:paraId="42352C5A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 xml:space="preserve"> Issues</w:t>
            </w:r>
          </w:p>
        </w:tc>
      </w:tr>
      <w:tr w:rsidR="00036C64" w:rsidRPr="003F73D5" w14:paraId="40D20762" w14:textId="77777777" w:rsidTr="00A379A0">
        <w:trPr>
          <w:cantSplit/>
        </w:trPr>
        <w:tc>
          <w:tcPr>
            <w:tcW w:w="378" w:type="dxa"/>
          </w:tcPr>
          <w:p w14:paraId="6E58DBF0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3558" w:type="dxa"/>
          </w:tcPr>
          <w:p w14:paraId="61FA7D19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Issue</w:t>
            </w:r>
          </w:p>
        </w:tc>
        <w:tc>
          <w:tcPr>
            <w:tcW w:w="1275" w:type="dxa"/>
          </w:tcPr>
          <w:p w14:paraId="07437AD2" w14:textId="25066240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</w:p>
        </w:tc>
        <w:tc>
          <w:tcPr>
            <w:tcW w:w="1134" w:type="dxa"/>
          </w:tcPr>
          <w:p w14:paraId="15D240CA" w14:textId="38490EA6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Raised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By</w:t>
            </w:r>
          </w:p>
        </w:tc>
        <w:tc>
          <w:tcPr>
            <w:tcW w:w="1276" w:type="dxa"/>
          </w:tcPr>
          <w:p w14:paraId="76C897C3" w14:textId="4DC0EFF8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  <w:r w:rsidR="00A379A0">
              <w:rPr>
                <w:rFonts w:ascii="Tahoma" w:hAnsi="Tahoma" w:cs="Tahoma"/>
                <w:b/>
                <w:sz w:val="16"/>
                <w:u w:val="single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  <w:u w:val="single"/>
              </w:rPr>
              <w:t>Verified</w:t>
            </w:r>
          </w:p>
        </w:tc>
        <w:tc>
          <w:tcPr>
            <w:tcW w:w="1127" w:type="dxa"/>
          </w:tcPr>
          <w:p w14:paraId="08730D4D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Verified By</w:t>
            </w:r>
          </w:p>
        </w:tc>
      </w:tr>
      <w:tr w:rsidR="00A379A0" w:rsidRPr="003F73D5" w14:paraId="5E8D8A76" w14:textId="77777777" w:rsidTr="00A379A0">
        <w:trPr>
          <w:cantSplit/>
        </w:trPr>
        <w:tc>
          <w:tcPr>
            <w:tcW w:w="378" w:type="dxa"/>
          </w:tcPr>
          <w:p w14:paraId="54720E38" w14:textId="307C1732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3558" w:type="dxa"/>
          </w:tcPr>
          <w:p w14:paraId="36986F75" w14:textId="5107F7AB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Need to </w:t>
            </w:r>
            <w:r w:rsidR="008A32E8">
              <w:rPr>
                <w:rFonts w:ascii="Tahoma" w:hAnsi="Tahoma" w:cs="Tahoma"/>
                <w:sz w:val="16"/>
              </w:rPr>
              <w:t>upload file to the system</w:t>
            </w:r>
          </w:p>
        </w:tc>
        <w:tc>
          <w:tcPr>
            <w:tcW w:w="1275" w:type="dxa"/>
          </w:tcPr>
          <w:p w14:paraId="10F8B1AD" w14:textId="00C3A6C4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Oct 5, 2020</w:t>
            </w:r>
          </w:p>
        </w:tc>
        <w:tc>
          <w:tcPr>
            <w:tcW w:w="1134" w:type="dxa"/>
          </w:tcPr>
          <w:p w14:paraId="2FC4E8FB" w14:textId="6CE157D6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Chung</w:t>
            </w:r>
          </w:p>
        </w:tc>
        <w:tc>
          <w:tcPr>
            <w:tcW w:w="1276" w:type="dxa"/>
          </w:tcPr>
          <w:p w14:paraId="302AA254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6EA22C61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  <w:tr w:rsidR="00A379A0" w:rsidRPr="003F73D5" w14:paraId="41BF6F92" w14:textId="77777777" w:rsidTr="00A379A0">
        <w:trPr>
          <w:cantSplit/>
        </w:trPr>
        <w:tc>
          <w:tcPr>
            <w:tcW w:w="378" w:type="dxa"/>
          </w:tcPr>
          <w:p w14:paraId="7705A934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3558" w:type="dxa"/>
          </w:tcPr>
          <w:p w14:paraId="2F393603" w14:textId="77777777" w:rsidR="00A379A0" w:rsidRPr="00A379A0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75" w:type="dxa"/>
          </w:tcPr>
          <w:p w14:paraId="40D9F053" w14:textId="3732AC60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34" w:type="dxa"/>
          </w:tcPr>
          <w:p w14:paraId="03E574D3" w14:textId="5E13C328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4BF7FD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27" w:type="dxa"/>
          </w:tcPr>
          <w:p w14:paraId="119950DA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68280C9A" w14:textId="77777777" w:rsidR="00036C64" w:rsidRPr="003F73D5" w:rsidRDefault="00036C64">
      <w:pPr>
        <w:rPr>
          <w:rFonts w:ascii="Tahoma" w:hAnsi="Tahoma" w:cs="Tahom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3F73D5" w14:paraId="1CB88765" w14:textId="77777777">
        <w:tc>
          <w:tcPr>
            <w:tcW w:w="8748" w:type="dxa"/>
            <w:gridSpan w:val="3"/>
            <w:shd w:val="pct25" w:color="auto" w:fill="FFFFFF"/>
          </w:tcPr>
          <w:p w14:paraId="6378649B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Other Comments</w:t>
            </w:r>
          </w:p>
        </w:tc>
      </w:tr>
      <w:tr w:rsidR="00036C64" w:rsidRPr="003F73D5" w14:paraId="388D3056" w14:textId="77777777">
        <w:tc>
          <w:tcPr>
            <w:tcW w:w="1728" w:type="dxa"/>
          </w:tcPr>
          <w:p w14:paraId="6E2EF58C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1A8EDD1E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75C5990B" w14:textId="77777777" w:rsidR="00036C64" w:rsidRPr="003F73D5" w:rsidRDefault="00036C64" w:rsidP="003F73D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Date</w:t>
            </w:r>
          </w:p>
        </w:tc>
      </w:tr>
      <w:tr w:rsidR="00036C64" w:rsidRPr="003F73D5" w14:paraId="2BD1CC3D" w14:textId="77777777">
        <w:tc>
          <w:tcPr>
            <w:tcW w:w="1728" w:type="dxa"/>
          </w:tcPr>
          <w:p w14:paraId="1B84181B" w14:textId="60EB624A" w:rsidR="00036C64" w:rsidRPr="003F73D5" w:rsidRDefault="003F73D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6210" w:type="dxa"/>
          </w:tcPr>
          <w:p w14:paraId="359D7483" w14:textId="78853A76" w:rsidR="00036C64" w:rsidRPr="003F73D5" w:rsidRDefault="003F73D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810" w:type="dxa"/>
          </w:tcPr>
          <w:p w14:paraId="748BA1F9" w14:textId="2A20AF8A" w:rsidR="00036C64" w:rsidRPr="003F73D5" w:rsidRDefault="003F73D5" w:rsidP="003F73D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</w:tr>
      <w:tr w:rsidR="00036C64" w:rsidRPr="003F73D5" w14:paraId="340C38A9" w14:textId="77777777">
        <w:tc>
          <w:tcPr>
            <w:tcW w:w="1728" w:type="dxa"/>
          </w:tcPr>
          <w:p w14:paraId="2A950086" w14:textId="77777777" w:rsidR="00036C64" w:rsidRPr="003F73D5" w:rsidRDefault="00036C64" w:rsidP="003F73D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210" w:type="dxa"/>
          </w:tcPr>
          <w:p w14:paraId="3141EFA5" w14:textId="77777777" w:rsidR="00036C64" w:rsidRPr="003F73D5" w:rsidRDefault="00036C64" w:rsidP="003F73D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0" w:type="dxa"/>
          </w:tcPr>
          <w:p w14:paraId="4993540C" w14:textId="77777777" w:rsidR="00036C64" w:rsidRPr="003F73D5" w:rsidRDefault="00036C64" w:rsidP="003F73D5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53E67F3D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036C64" w:rsidRPr="003F73D5" w14:paraId="03F35DBC" w14:textId="77777777">
        <w:tc>
          <w:tcPr>
            <w:tcW w:w="8748" w:type="dxa"/>
            <w:gridSpan w:val="6"/>
            <w:shd w:val="pct25" w:color="auto" w:fill="FFFFFF"/>
          </w:tcPr>
          <w:p w14:paraId="4CAC2AD0" w14:textId="0D63B0FD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Frequency of Execution</w:t>
            </w:r>
            <w:r w:rsidR="00705B9D">
              <w:rPr>
                <w:rFonts w:cs="Tahoma"/>
              </w:rPr>
              <w:t xml:space="preserve"> (Upload)</w:t>
            </w:r>
          </w:p>
        </w:tc>
      </w:tr>
      <w:tr w:rsidR="008A32E8" w:rsidRPr="003F73D5" w14:paraId="78A77105" w14:textId="77777777" w:rsidTr="00892044">
        <w:tc>
          <w:tcPr>
            <w:tcW w:w="1458" w:type="dxa"/>
            <w:tcBorders>
              <w:right w:val="single" w:sz="4" w:space="0" w:color="auto"/>
            </w:tcBorders>
          </w:tcPr>
          <w:p w14:paraId="2B2CAA21" w14:textId="77777777" w:rsidR="008A32E8" w:rsidRPr="003F73D5" w:rsidRDefault="008A32E8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Frequency:</w:t>
            </w:r>
            <w:r w:rsidRPr="003F73D5"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D50D3F" w14:textId="3B0D7BE1" w:rsidR="008A32E8" w:rsidRPr="00145595" w:rsidRDefault="008A32E8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Minimum: </w:t>
            </w: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E207C" w14:textId="6244C287" w:rsidR="008A32E8" w:rsidRPr="003F73D5" w:rsidRDefault="008A32E8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Maximum: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="00705B9D">
              <w:rPr>
                <w:rFonts w:ascii="Tahoma" w:hAnsi="Tahoma" w:cs="Tahoma"/>
                <w:sz w:val="16"/>
              </w:rPr>
              <w:t>20,000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594D7" w14:textId="37506774" w:rsidR="008A32E8" w:rsidRPr="003F73D5" w:rsidRDefault="008A32E8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Average: </w:t>
            </w: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3B9B0" w14:textId="66D3F559" w:rsidR="008A32E8" w:rsidRPr="003F73D5" w:rsidRDefault="008A32E8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(OR)Fixed:</w:t>
            </w:r>
            <w:r>
              <w:rPr>
                <w:rFonts w:ascii="Tahoma" w:hAnsi="Tahoma" w:cs="Tahoma"/>
                <w:sz w:val="16"/>
              </w:rPr>
              <w:t xml:space="preserve"> </w:t>
            </w:r>
          </w:p>
        </w:tc>
      </w:tr>
      <w:tr w:rsidR="003F73D5" w:rsidRPr="003F73D5" w14:paraId="1C996E27" w14:textId="77777777" w:rsidTr="00A379A0">
        <w:tc>
          <w:tcPr>
            <w:tcW w:w="1458" w:type="dxa"/>
            <w:tcBorders>
              <w:right w:val="single" w:sz="4" w:space="0" w:color="auto"/>
            </w:tcBorders>
          </w:tcPr>
          <w:p w14:paraId="41D04065" w14:textId="77777777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94CD08" w14:textId="728A61A1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Hour:</w:t>
            </w:r>
            <w:r w:rsidRPr="003F73D5">
              <w:rPr>
                <w:rFonts w:ascii="Tahoma" w:hAnsi="Tahoma" w:cs="Tahoma"/>
                <w:b/>
                <w:sz w:val="16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b/>
                <w:sz w:val="16"/>
              </w:rPr>
            </w:r>
            <w:r w:rsidR="008C71CE">
              <w:rPr>
                <w:rFonts w:ascii="Tahoma" w:hAnsi="Tahoma" w:cs="Tahoma"/>
                <w:b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b/>
                <w:sz w:val="16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5F36B" w14:textId="33D9FE31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Day: </w:t>
            </w:r>
            <w:r w:rsidR="008A32E8"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 w:rsidR="008A32E8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 w:rsidR="008A32E8">
              <w:rPr>
                <w:rFonts w:ascii="Tahoma" w:hAnsi="Tahoma" w:cs="Tahoma"/>
                <w:sz w:val="16"/>
              </w:rPr>
              <w:fldChar w:fldCharType="end"/>
            </w:r>
            <w:bookmarkEnd w:id="0"/>
            <w:r w:rsidRPr="003F73D5"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92504" w14:textId="32CDC832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Week: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  <w:r w:rsidRPr="003F73D5">
              <w:rPr>
                <w:rFonts w:ascii="Tahoma" w:hAnsi="Tahoma" w:cs="Tahoma"/>
                <w:sz w:val="16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E29E" w14:textId="1076842B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Month: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D9F504" w14:textId="1E479361" w:rsidR="003F73D5" w:rsidRPr="003F73D5" w:rsidRDefault="003F73D5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Other:</w:t>
            </w:r>
            <w:r w:rsidR="008A32E8">
              <w:rPr>
                <w:rFonts w:ascii="Tahoma" w:hAnsi="Tahoma" w:cs="Tahoma"/>
                <w:sz w:val="16"/>
              </w:rPr>
              <w:t xml:space="preserve"> </w:t>
            </w:r>
          </w:p>
        </w:tc>
      </w:tr>
    </w:tbl>
    <w:p w14:paraId="3B46BEC0" w14:textId="37BA1500" w:rsidR="00036C64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587"/>
        <w:gridCol w:w="1417"/>
        <w:gridCol w:w="1418"/>
        <w:gridCol w:w="1410"/>
      </w:tblGrid>
      <w:tr w:rsidR="00705B9D" w:rsidRPr="003F73D5" w14:paraId="4D55CA59" w14:textId="77777777" w:rsidTr="00E16930">
        <w:tc>
          <w:tcPr>
            <w:tcW w:w="8748" w:type="dxa"/>
            <w:gridSpan w:val="6"/>
            <w:shd w:val="pct25" w:color="auto" w:fill="FFFFFF"/>
          </w:tcPr>
          <w:p w14:paraId="5987E47F" w14:textId="3824E5AF" w:rsidR="00705B9D" w:rsidRPr="003F73D5" w:rsidRDefault="00705B9D" w:rsidP="00E16930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Frequency of Execution</w:t>
            </w:r>
            <w:r>
              <w:rPr>
                <w:rFonts w:cs="Tahoma"/>
              </w:rPr>
              <w:t xml:space="preserve"> (Download)</w:t>
            </w:r>
          </w:p>
        </w:tc>
      </w:tr>
      <w:tr w:rsidR="00705B9D" w:rsidRPr="003F73D5" w14:paraId="1EBE76C5" w14:textId="77777777" w:rsidTr="00E16930">
        <w:tc>
          <w:tcPr>
            <w:tcW w:w="1458" w:type="dxa"/>
            <w:tcBorders>
              <w:right w:val="single" w:sz="4" w:space="0" w:color="auto"/>
            </w:tcBorders>
          </w:tcPr>
          <w:p w14:paraId="6F408A4D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Frequency:</w:t>
            </w:r>
            <w:r w:rsidRPr="003F73D5"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06A13D" w14:textId="77777777" w:rsidR="00705B9D" w:rsidRPr="00145595" w:rsidRDefault="00705B9D" w:rsidP="00E16930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Minimum: </w:t>
            </w: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45EFB" w14:textId="6C581CC1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Maximum:</w:t>
            </w:r>
            <w:r>
              <w:rPr>
                <w:rFonts w:ascii="Tahoma" w:hAnsi="Tahoma" w:cs="Tahoma"/>
                <w:sz w:val="16"/>
              </w:rPr>
              <w:t xml:space="preserve"> 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C710B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Average: </w:t>
            </w: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28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96CC5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(OR)Fixed:</w:t>
            </w:r>
            <w:r>
              <w:rPr>
                <w:rFonts w:ascii="Tahoma" w:hAnsi="Tahoma" w:cs="Tahoma"/>
                <w:sz w:val="16"/>
              </w:rPr>
              <w:t xml:space="preserve"> </w:t>
            </w:r>
          </w:p>
        </w:tc>
      </w:tr>
      <w:tr w:rsidR="00705B9D" w:rsidRPr="003F73D5" w14:paraId="30092DD6" w14:textId="77777777" w:rsidTr="00E16930">
        <w:tc>
          <w:tcPr>
            <w:tcW w:w="1458" w:type="dxa"/>
            <w:tcBorders>
              <w:right w:val="single" w:sz="4" w:space="0" w:color="auto"/>
            </w:tcBorders>
          </w:tcPr>
          <w:p w14:paraId="0BDF15B2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b/>
                <w:sz w:val="16"/>
              </w:rPr>
              <w:t>Per:</w:t>
            </w:r>
          </w:p>
        </w:tc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501500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Hour:</w:t>
            </w:r>
            <w:r w:rsidRPr="003F73D5">
              <w:rPr>
                <w:rFonts w:ascii="Tahoma" w:hAnsi="Tahoma" w:cs="Tahoma"/>
                <w:b/>
                <w:sz w:val="16"/>
              </w:rPr>
              <w:t xml:space="preserve"> </w:t>
            </w:r>
            <w:r w:rsidRPr="003F73D5">
              <w:rPr>
                <w:rFonts w:ascii="Tahoma" w:hAnsi="Tahoma" w:cs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b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b/>
                <w:sz w:val="16"/>
              </w:rPr>
            </w:r>
            <w:r w:rsidR="008C71CE">
              <w:rPr>
                <w:rFonts w:ascii="Tahoma" w:hAnsi="Tahoma" w:cs="Tahoma"/>
                <w:b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b/>
                <w:sz w:val="16"/>
              </w:rPr>
              <w:fldChar w:fldCharType="end"/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2517C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Day: </w:t>
            </w:r>
            <w:r>
              <w:rPr>
                <w:rFonts w:ascii="Tahoma" w:hAnsi="Tahoma" w:cs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>
              <w:rPr>
                <w:rFonts w:ascii="Tahoma" w:hAnsi="Tahoma" w:cs="Tahoma"/>
                <w:sz w:val="16"/>
              </w:rPr>
              <w:fldChar w:fldCharType="end"/>
            </w:r>
            <w:r w:rsidRPr="003F73D5">
              <w:rPr>
                <w:rFonts w:ascii="Tahoma" w:hAnsi="Tahoma" w:cs="Tahoma"/>
                <w:sz w:val="16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CA32B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Week: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  <w:r w:rsidRPr="003F73D5">
              <w:rPr>
                <w:rFonts w:ascii="Tahoma" w:hAnsi="Tahoma" w:cs="Tahoma"/>
                <w:sz w:val="16"/>
              </w:rP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C670B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Month: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9C0E1" w14:textId="77777777" w:rsidR="00705B9D" w:rsidRPr="003F73D5" w:rsidRDefault="00705B9D" w:rsidP="00E16930">
            <w:pPr>
              <w:rPr>
                <w:rFonts w:ascii="Tahoma" w:hAnsi="Tahoma" w:cs="Tahoma"/>
                <w:b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Other:</w:t>
            </w:r>
            <w:r>
              <w:rPr>
                <w:rFonts w:ascii="Tahoma" w:hAnsi="Tahoma" w:cs="Tahoma"/>
                <w:sz w:val="16"/>
              </w:rPr>
              <w:t xml:space="preserve"> </w:t>
            </w:r>
          </w:p>
        </w:tc>
      </w:tr>
    </w:tbl>
    <w:p w14:paraId="03BBDFDD" w14:textId="77777777" w:rsidR="00705B9D" w:rsidRPr="003F73D5" w:rsidRDefault="00705B9D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2142"/>
        <w:gridCol w:w="851"/>
        <w:gridCol w:w="992"/>
        <w:gridCol w:w="992"/>
        <w:gridCol w:w="1134"/>
        <w:gridCol w:w="1269"/>
      </w:tblGrid>
      <w:tr w:rsidR="00036C64" w:rsidRPr="003F73D5" w14:paraId="2B463F34" w14:textId="77777777">
        <w:tc>
          <w:tcPr>
            <w:tcW w:w="8748" w:type="dxa"/>
            <w:gridSpan w:val="8"/>
            <w:shd w:val="pct25" w:color="auto" w:fill="FFFFFF"/>
          </w:tcPr>
          <w:p w14:paraId="2410958E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Timing Information</w:t>
            </w:r>
          </w:p>
        </w:tc>
      </w:tr>
      <w:tr w:rsidR="00036C64" w:rsidRPr="003F73D5" w14:paraId="17FC4B9D" w14:textId="77777777" w:rsidTr="00145595">
        <w:trPr>
          <w:cantSplit/>
        </w:trPr>
        <w:tc>
          <w:tcPr>
            <w:tcW w:w="378" w:type="dxa"/>
          </w:tcPr>
          <w:p w14:paraId="40F386D5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59886428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At/</w:t>
            </w:r>
          </w:p>
          <w:p w14:paraId="60773702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Between</w:t>
            </w:r>
          </w:p>
        </w:tc>
        <w:tc>
          <w:tcPr>
            <w:tcW w:w="2142" w:type="dxa"/>
          </w:tcPr>
          <w:p w14:paraId="588637D1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Step(s)</w:t>
            </w:r>
          </w:p>
        </w:tc>
        <w:tc>
          <w:tcPr>
            <w:tcW w:w="851" w:type="dxa"/>
          </w:tcPr>
          <w:p w14:paraId="301842F0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Timing</w:t>
            </w:r>
          </w:p>
          <w:p w14:paraId="2DCCCE40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Unit</w:t>
            </w:r>
          </w:p>
        </w:tc>
        <w:tc>
          <w:tcPr>
            <w:tcW w:w="992" w:type="dxa"/>
          </w:tcPr>
          <w:p w14:paraId="251137A8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992" w:type="dxa"/>
          </w:tcPr>
          <w:p w14:paraId="2090E9AC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134" w:type="dxa"/>
          </w:tcPr>
          <w:p w14:paraId="72612374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1269" w:type="dxa"/>
          </w:tcPr>
          <w:p w14:paraId="139A0D48" w14:textId="77777777" w:rsidR="00036C64" w:rsidRPr="003F73D5" w:rsidRDefault="00036C64" w:rsidP="00A379A0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A379A0" w:rsidRPr="003F73D5" w14:paraId="4192D6E5" w14:textId="77777777" w:rsidTr="00145595">
        <w:trPr>
          <w:cantSplit/>
        </w:trPr>
        <w:tc>
          <w:tcPr>
            <w:tcW w:w="378" w:type="dxa"/>
          </w:tcPr>
          <w:p w14:paraId="44ED9250" w14:textId="1E29045B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14:paraId="6912DD74" w14:textId="0CB31312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2142" w:type="dxa"/>
          </w:tcPr>
          <w:p w14:paraId="13C6958B" w14:textId="16AF7C79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(</w:t>
            </w:r>
            <w:r w:rsidR="008A32E8">
              <w:rPr>
                <w:rFonts w:ascii="Tahoma" w:hAnsi="Tahoma" w:cs="Tahoma"/>
                <w:sz w:val="16"/>
              </w:rPr>
              <w:t>0</w:t>
            </w:r>
            <w:r>
              <w:rPr>
                <w:rFonts w:ascii="Tahoma" w:hAnsi="Tahoma" w:cs="Tahoma"/>
                <w:sz w:val="16"/>
              </w:rPr>
              <w:t xml:space="preserve">1) </w:t>
            </w:r>
            <w:r w:rsidR="00A379A0">
              <w:rPr>
                <w:rFonts w:ascii="Tahoma" w:hAnsi="Tahoma" w:cs="Tahoma"/>
                <w:sz w:val="16"/>
              </w:rPr>
              <w:t xml:space="preserve">Load </w:t>
            </w:r>
            <w:r w:rsidR="008A32E8">
              <w:rPr>
                <w:rFonts w:ascii="Tahoma" w:hAnsi="Tahoma" w:cs="Tahoma"/>
                <w:sz w:val="16"/>
              </w:rPr>
              <w:t>materials</w:t>
            </w:r>
          </w:p>
        </w:tc>
        <w:tc>
          <w:tcPr>
            <w:tcW w:w="851" w:type="dxa"/>
          </w:tcPr>
          <w:p w14:paraId="4463A646" w14:textId="3BAA714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992" w:type="dxa"/>
          </w:tcPr>
          <w:p w14:paraId="3DEEAEC9" w14:textId="1C35F406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2" w:type="dxa"/>
          </w:tcPr>
          <w:p w14:paraId="08B42951" w14:textId="2DD00366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134" w:type="dxa"/>
          </w:tcPr>
          <w:p w14:paraId="02A1C92B" w14:textId="1F87F26A" w:rsidR="00A379A0" w:rsidRPr="003F73D5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1269" w:type="dxa"/>
          </w:tcPr>
          <w:p w14:paraId="13AF27B4" w14:textId="3D6B7E43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  <w:tr w:rsidR="00A379A0" w:rsidRPr="003F73D5" w14:paraId="6345BDD3" w14:textId="77777777" w:rsidTr="00145595">
        <w:trPr>
          <w:cantSplit/>
        </w:trPr>
        <w:tc>
          <w:tcPr>
            <w:tcW w:w="378" w:type="dxa"/>
          </w:tcPr>
          <w:p w14:paraId="394AEA01" w14:textId="0840A95A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90" w:type="dxa"/>
          </w:tcPr>
          <w:p w14:paraId="0A0007E7" w14:textId="1CA8869B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2142" w:type="dxa"/>
          </w:tcPr>
          <w:p w14:paraId="3E3BCCBC" w14:textId="0D06D28F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(</w:t>
            </w:r>
            <w:r w:rsidR="008A32E8">
              <w:rPr>
                <w:rFonts w:ascii="Tahoma" w:hAnsi="Tahoma" w:cs="Tahoma"/>
                <w:sz w:val="16"/>
              </w:rPr>
              <w:t>02</w:t>
            </w:r>
            <w:r>
              <w:rPr>
                <w:rFonts w:ascii="Tahoma" w:hAnsi="Tahoma" w:cs="Tahoma"/>
                <w:sz w:val="16"/>
              </w:rPr>
              <w:t xml:space="preserve">) </w:t>
            </w:r>
            <w:r w:rsidR="008A32E8">
              <w:rPr>
                <w:rFonts w:ascii="Tahoma" w:hAnsi="Tahoma" w:cs="Tahoma"/>
                <w:sz w:val="16"/>
              </w:rPr>
              <w:t>Upload materials</w:t>
            </w:r>
          </w:p>
        </w:tc>
        <w:tc>
          <w:tcPr>
            <w:tcW w:w="851" w:type="dxa"/>
          </w:tcPr>
          <w:p w14:paraId="172A1B65" w14:textId="2F1D9B52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992" w:type="dxa"/>
          </w:tcPr>
          <w:p w14:paraId="4569B607" w14:textId="29DC220E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2" w:type="dxa"/>
          </w:tcPr>
          <w:p w14:paraId="0378F733" w14:textId="7D133851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134" w:type="dxa"/>
          </w:tcPr>
          <w:p w14:paraId="52B00C09" w14:textId="3B648068" w:rsidR="00A379A0" w:rsidRPr="003F73D5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1269" w:type="dxa"/>
          </w:tcPr>
          <w:p w14:paraId="46CA8B10" w14:textId="4B2896F0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  <w:tr w:rsidR="008A32E8" w:rsidRPr="003F73D5" w14:paraId="77488E17" w14:textId="77777777" w:rsidTr="00145595">
        <w:trPr>
          <w:cantSplit/>
        </w:trPr>
        <w:tc>
          <w:tcPr>
            <w:tcW w:w="378" w:type="dxa"/>
          </w:tcPr>
          <w:p w14:paraId="7DF0A72A" w14:textId="77777777" w:rsidR="008A32E8" w:rsidRDefault="008A32E8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14:paraId="1449E9BA" w14:textId="362C7C9F" w:rsidR="008A32E8" w:rsidRDefault="00705B9D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2142" w:type="dxa"/>
          </w:tcPr>
          <w:p w14:paraId="72983499" w14:textId="19896A95" w:rsidR="008A32E8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(05) Update algorithm</w:t>
            </w:r>
          </w:p>
        </w:tc>
        <w:tc>
          <w:tcPr>
            <w:tcW w:w="851" w:type="dxa"/>
          </w:tcPr>
          <w:p w14:paraId="5426BBFB" w14:textId="47CA97B1" w:rsidR="008A32E8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992" w:type="dxa"/>
          </w:tcPr>
          <w:p w14:paraId="6D066353" w14:textId="136EE9C0" w:rsidR="008A32E8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2" w:type="dxa"/>
          </w:tcPr>
          <w:p w14:paraId="291D4A82" w14:textId="210A2C9D" w:rsidR="008A32E8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134" w:type="dxa"/>
          </w:tcPr>
          <w:p w14:paraId="63C031AB" w14:textId="1E5E4FEA" w:rsidR="008A32E8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269" w:type="dxa"/>
          </w:tcPr>
          <w:p w14:paraId="5F3E6228" w14:textId="714FC46F" w:rsidR="008A32E8" w:rsidRDefault="008A32E8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Background</w:t>
            </w:r>
          </w:p>
        </w:tc>
      </w:tr>
      <w:tr w:rsidR="00A379A0" w:rsidRPr="003F73D5" w14:paraId="635ACAFD" w14:textId="77777777" w:rsidTr="00145595">
        <w:trPr>
          <w:cantSplit/>
        </w:trPr>
        <w:tc>
          <w:tcPr>
            <w:tcW w:w="378" w:type="dxa"/>
          </w:tcPr>
          <w:p w14:paraId="05903FC4" w14:textId="0F7F1828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</w:t>
            </w:r>
          </w:p>
        </w:tc>
        <w:tc>
          <w:tcPr>
            <w:tcW w:w="990" w:type="dxa"/>
          </w:tcPr>
          <w:p w14:paraId="09EAFC34" w14:textId="5BADCF3D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Between</w:t>
            </w:r>
          </w:p>
        </w:tc>
        <w:tc>
          <w:tcPr>
            <w:tcW w:w="2142" w:type="dxa"/>
          </w:tcPr>
          <w:p w14:paraId="16D9FAA2" w14:textId="7A23E067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(</w:t>
            </w:r>
            <w:r w:rsidR="008A32E8">
              <w:rPr>
                <w:rFonts w:ascii="Tahoma" w:hAnsi="Tahoma" w:cs="Tahoma"/>
                <w:sz w:val="16"/>
              </w:rPr>
              <w:t>06</w:t>
            </w:r>
            <w:r>
              <w:rPr>
                <w:rFonts w:ascii="Tahoma" w:hAnsi="Tahoma" w:cs="Tahoma"/>
                <w:sz w:val="16"/>
              </w:rPr>
              <w:t xml:space="preserve">) </w:t>
            </w:r>
            <w:r w:rsidR="008A32E8">
              <w:rPr>
                <w:rFonts w:ascii="Tahoma" w:hAnsi="Tahoma" w:cs="Tahoma"/>
                <w:sz w:val="16"/>
              </w:rPr>
              <w:t>Download materials</w:t>
            </w:r>
          </w:p>
        </w:tc>
        <w:tc>
          <w:tcPr>
            <w:tcW w:w="851" w:type="dxa"/>
          </w:tcPr>
          <w:p w14:paraId="4370E4FB" w14:textId="5A93E2DD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</w:t>
            </w:r>
          </w:p>
        </w:tc>
        <w:tc>
          <w:tcPr>
            <w:tcW w:w="992" w:type="dxa"/>
          </w:tcPr>
          <w:p w14:paraId="5D0D39A3" w14:textId="4E66AB6A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992" w:type="dxa"/>
          </w:tcPr>
          <w:p w14:paraId="5F6914DB" w14:textId="53CAF2A6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134" w:type="dxa"/>
          </w:tcPr>
          <w:p w14:paraId="5D51EBF3" w14:textId="2BCBAEC9" w:rsidR="00A379A0" w:rsidRPr="003F73D5" w:rsidRDefault="00145595" w:rsidP="00A379A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269" w:type="dxa"/>
          </w:tcPr>
          <w:p w14:paraId="2AD5B3AD" w14:textId="63B5A931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  <w:tr w:rsidR="00A379A0" w:rsidRPr="003F73D5" w14:paraId="5B3C8292" w14:textId="77777777" w:rsidTr="00145595">
        <w:trPr>
          <w:cantSplit/>
        </w:trPr>
        <w:tc>
          <w:tcPr>
            <w:tcW w:w="378" w:type="dxa"/>
          </w:tcPr>
          <w:p w14:paraId="2D2A2F44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14:paraId="466417F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142" w:type="dxa"/>
          </w:tcPr>
          <w:p w14:paraId="08F978BE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51" w:type="dxa"/>
          </w:tcPr>
          <w:p w14:paraId="6599C219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2" w:type="dxa"/>
          </w:tcPr>
          <w:p w14:paraId="56B8384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2" w:type="dxa"/>
          </w:tcPr>
          <w:p w14:paraId="745518DF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134" w:type="dxa"/>
          </w:tcPr>
          <w:p w14:paraId="7FA80B9C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269" w:type="dxa"/>
          </w:tcPr>
          <w:p w14:paraId="6CD24F63" w14:textId="77777777" w:rsidR="00A379A0" w:rsidRPr="003F73D5" w:rsidRDefault="00A379A0" w:rsidP="00A379A0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B6A13C0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3F73D5" w14:paraId="4801597D" w14:textId="77777777">
        <w:tc>
          <w:tcPr>
            <w:tcW w:w="8748" w:type="dxa"/>
            <w:gridSpan w:val="7"/>
            <w:shd w:val="pct25" w:color="auto" w:fill="FFFFFF"/>
          </w:tcPr>
          <w:p w14:paraId="6F847820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t>Volume Information</w:t>
            </w:r>
          </w:p>
        </w:tc>
      </w:tr>
      <w:tr w:rsidR="00036C64" w:rsidRPr="003F73D5" w14:paraId="4B0E9F62" w14:textId="77777777">
        <w:tc>
          <w:tcPr>
            <w:tcW w:w="378" w:type="dxa"/>
          </w:tcPr>
          <w:p w14:paraId="76D2DF9B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12D93D4A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3310FCA7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 xml:space="preserve">Unit of </w:t>
            </w:r>
          </w:p>
          <w:p w14:paraId="2DB9520F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398DD68D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16CB58B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127D5291" w14:textId="77777777" w:rsidR="00036C64" w:rsidRPr="003F73D5" w:rsidRDefault="00036C64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6CD53993" w14:textId="77777777" w:rsidR="00036C64" w:rsidRPr="003F73D5" w:rsidRDefault="00BC7D8C" w:rsidP="00145595">
            <w:pPr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Comments</w:t>
            </w:r>
          </w:p>
        </w:tc>
      </w:tr>
      <w:tr w:rsidR="00036C64" w:rsidRPr="003F73D5" w14:paraId="1C7D21D3" w14:textId="77777777">
        <w:tc>
          <w:tcPr>
            <w:tcW w:w="378" w:type="dxa"/>
          </w:tcPr>
          <w:p w14:paraId="0B054A7F" w14:textId="10F70C94" w:rsidR="00036C64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990" w:type="dxa"/>
          </w:tcPr>
          <w:p w14:paraId="6507A015" w14:textId="6A058DB0" w:rsidR="00036C64" w:rsidRPr="003F73D5" w:rsidRDefault="00E5656F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  <w:r w:rsidR="00705B9D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350" w:type="dxa"/>
          </w:tcPr>
          <w:p w14:paraId="70953D70" w14:textId="7498D30C" w:rsidR="00036C64" w:rsidRPr="003F73D5" w:rsidRDefault="00E5656F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Gig</w:t>
            </w:r>
            <w:r w:rsidR="00145595" w:rsidRPr="00145595">
              <w:rPr>
                <w:rFonts w:ascii="Tahoma" w:hAnsi="Tahoma" w:cs="Tahoma"/>
                <w:sz w:val="16"/>
              </w:rPr>
              <w:t>abyte</w:t>
            </w:r>
          </w:p>
        </w:tc>
        <w:tc>
          <w:tcPr>
            <w:tcW w:w="1080" w:type="dxa"/>
          </w:tcPr>
          <w:p w14:paraId="2862DC89" w14:textId="7F472E5B" w:rsidR="00036C64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73B34E81" w14:textId="549D27DB" w:rsidR="00036C64" w:rsidRPr="003F73D5" w:rsidRDefault="00145595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40D7A9CB" w14:textId="6F3362BB" w:rsidR="00036C64" w:rsidRPr="003F73D5" w:rsidRDefault="008A32E8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2790" w:type="dxa"/>
          </w:tcPr>
          <w:p w14:paraId="2C999F33" w14:textId="10F1E9F3" w:rsidR="00036C64" w:rsidRPr="003F73D5" w:rsidRDefault="00E5656F" w:rsidP="00145595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Maximum free </w:t>
            </w:r>
            <w:r w:rsidR="008A32E8">
              <w:rPr>
                <w:rFonts w:ascii="Tahoma" w:hAnsi="Tahoma" w:cs="Tahoma"/>
                <w:sz w:val="16"/>
              </w:rPr>
              <w:t>Cloud</w:t>
            </w:r>
            <w:r>
              <w:rPr>
                <w:rFonts w:ascii="Tahoma" w:hAnsi="Tahoma" w:cs="Tahoma"/>
                <w:sz w:val="16"/>
              </w:rPr>
              <w:t xml:space="preserve"> </w:t>
            </w:r>
            <w:r w:rsidR="008A32E8">
              <w:rPr>
                <w:rFonts w:ascii="Tahoma" w:hAnsi="Tahoma" w:cs="Tahoma"/>
                <w:sz w:val="16"/>
              </w:rPr>
              <w:t>S</w:t>
            </w:r>
            <w:r>
              <w:rPr>
                <w:rFonts w:ascii="Tahoma" w:hAnsi="Tahoma" w:cs="Tahoma"/>
                <w:sz w:val="16"/>
              </w:rPr>
              <w:t>torage</w:t>
            </w:r>
          </w:p>
        </w:tc>
      </w:tr>
      <w:tr w:rsidR="00E5656F" w:rsidRPr="003F73D5" w14:paraId="1983FEE6" w14:textId="77777777">
        <w:tc>
          <w:tcPr>
            <w:tcW w:w="378" w:type="dxa"/>
          </w:tcPr>
          <w:p w14:paraId="07875B45" w14:textId="550E36E4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</w:t>
            </w:r>
          </w:p>
        </w:tc>
        <w:tc>
          <w:tcPr>
            <w:tcW w:w="990" w:type="dxa"/>
          </w:tcPr>
          <w:p w14:paraId="6EC521B5" w14:textId="593FAE76" w:rsidR="00E5656F" w:rsidRPr="003F73D5" w:rsidRDefault="00705B9D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06</w:t>
            </w:r>
          </w:p>
        </w:tc>
        <w:tc>
          <w:tcPr>
            <w:tcW w:w="1350" w:type="dxa"/>
          </w:tcPr>
          <w:p w14:paraId="1BAB0D13" w14:textId="251F5C8D" w:rsidR="00E5656F" w:rsidRPr="003F73D5" w:rsidRDefault="00705B9D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Gig</w:t>
            </w:r>
            <w:r w:rsidRPr="00145595">
              <w:rPr>
                <w:rFonts w:ascii="Tahoma" w:hAnsi="Tahoma" w:cs="Tahoma"/>
                <w:sz w:val="16"/>
              </w:rPr>
              <w:t>abyte</w:t>
            </w:r>
          </w:p>
        </w:tc>
        <w:tc>
          <w:tcPr>
            <w:tcW w:w="1080" w:type="dxa"/>
          </w:tcPr>
          <w:p w14:paraId="0C21502C" w14:textId="584D6DD1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750D5949" w14:textId="2D7AC0A5" w:rsidR="00E5656F" w:rsidRPr="003F73D5" w:rsidRDefault="00E5656F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N/A</w:t>
            </w:r>
          </w:p>
        </w:tc>
        <w:tc>
          <w:tcPr>
            <w:tcW w:w="1080" w:type="dxa"/>
          </w:tcPr>
          <w:p w14:paraId="1C27334B" w14:textId="247B78D6" w:rsidR="00E5656F" w:rsidRPr="003F73D5" w:rsidRDefault="00705B9D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2790" w:type="dxa"/>
          </w:tcPr>
          <w:p w14:paraId="26E77BC5" w14:textId="77553A66" w:rsidR="00E5656F" w:rsidRPr="003F73D5" w:rsidRDefault="00705B9D" w:rsidP="00E5656F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Download operation per day</w:t>
            </w:r>
          </w:p>
        </w:tc>
      </w:tr>
      <w:tr w:rsidR="00036C64" w:rsidRPr="003F73D5" w14:paraId="4146D484" w14:textId="77777777">
        <w:tc>
          <w:tcPr>
            <w:tcW w:w="378" w:type="dxa"/>
          </w:tcPr>
          <w:p w14:paraId="77D67838" w14:textId="7B14CEBD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14:paraId="79CF0529" w14:textId="730A2ADE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14:paraId="1605E9D0" w14:textId="316E644A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7BE78409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7BC1454D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408C9AE0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14:paraId="6D1E5F9C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6A63DB0C" w14:textId="77777777">
        <w:tc>
          <w:tcPr>
            <w:tcW w:w="378" w:type="dxa"/>
          </w:tcPr>
          <w:p w14:paraId="555394B5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990" w:type="dxa"/>
          </w:tcPr>
          <w:p w14:paraId="027CCBE9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350" w:type="dxa"/>
          </w:tcPr>
          <w:p w14:paraId="08A74931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14AFA257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30F39D4B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080" w:type="dxa"/>
          </w:tcPr>
          <w:p w14:paraId="0CE60B98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0" w:type="dxa"/>
          </w:tcPr>
          <w:p w14:paraId="70579108" w14:textId="77777777" w:rsidR="00036C64" w:rsidRPr="003F73D5" w:rsidRDefault="00036C64" w:rsidP="00145595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13D75C9D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172"/>
        <w:gridCol w:w="2916"/>
      </w:tblGrid>
      <w:tr w:rsidR="00036C64" w:rsidRPr="003F73D5" w14:paraId="5EC6E840" w14:textId="77777777" w:rsidTr="00E5656F">
        <w:tc>
          <w:tcPr>
            <w:tcW w:w="8748" w:type="dxa"/>
            <w:gridSpan w:val="3"/>
            <w:tcBorders>
              <w:bottom w:val="single" w:sz="4" w:space="0" w:color="auto"/>
            </w:tcBorders>
            <w:shd w:val="pct25" w:color="auto" w:fill="FFFFFF"/>
          </w:tcPr>
          <w:p w14:paraId="10CE8B69" w14:textId="77777777" w:rsidR="00036C64" w:rsidRPr="003F73D5" w:rsidRDefault="00036C64">
            <w:pPr>
              <w:jc w:val="center"/>
              <w:rPr>
                <w:rFonts w:ascii="Tahoma" w:hAnsi="Tahoma" w:cs="Tahoma"/>
                <w:b/>
                <w:sz w:val="24"/>
              </w:rPr>
            </w:pPr>
            <w:r w:rsidRPr="003F73D5">
              <w:rPr>
                <w:rFonts w:ascii="Tahoma" w:hAnsi="Tahoma" w:cs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E5656F" w:rsidRPr="003F73D5" w14:paraId="088F95D5" w14:textId="77777777" w:rsidTr="00E5656F">
        <w:tc>
          <w:tcPr>
            <w:tcW w:w="2660" w:type="dxa"/>
            <w:tcBorders>
              <w:bottom w:val="nil"/>
              <w:right w:val="nil"/>
            </w:tcBorders>
          </w:tcPr>
          <w:p w14:paraId="55313034" w14:textId="04900419" w:rsidR="00E5656F" w:rsidRPr="003F73D5" w:rsidRDefault="00E5656F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Alternate Course Name\Number:</w:t>
            </w:r>
          </w:p>
        </w:tc>
        <w:tc>
          <w:tcPr>
            <w:tcW w:w="6088" w:type="dxa"/>
            <w:gridSpan w:val="2"/>
            <w:vMerge w:val="restart"/>
            <w:tcBorders>
              <w:left w:val="nil"/>
              <w:bottom w:val="nil"/>
            </w:tcBorders>
          </w:tcPr>
          <w:p w14:paraId="78810451" w14:textId="443C37B0" w:rsidR="00E5656F" w:rsidRPr="003F73D5" w:rsidRDefault="00E5656F">
            <w:pPr>
              <w:rPr>
                <w:rFonts w:ascii="Tahoma" w:hAnsi="Tahoma" w:cs="Tahoma"/>
                <w:sz w:val="16"/>
              </w:rPr>
            </w:pPr>
          </w:p>
        </w:tc>
      </w:tr>
      <w:tr w:rsidR="00E5656F" w:rsidRPr="003F73D5" w14:paraId="5442DEC5" w14:textId="77777777" w:rsidTr="00E5656F">
        <w:tc>
          <w:tcPr>
            <w:tcW w:w="2660" w:type="dxa"/>
            <w:tcBorders>
              <w:top w:val="nil"/>
              <w:bottom w:val="nil"/>
              <w:right w:val="nil"/>
            </w:tcBorders>
          </w:tcPr>
          <w:p w14:paraId="683706D4" w14:textId="3129BC51" w:rsidR="00E5656F" w:rsidRPr="003F73D5" w:rsidRDefault="00E5656F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Description:</w:t>
            </w:r>
          </w:p>
        </w:tc>
        <w:tc>
          <w:tcPr>
            <w:tcW w:w="6088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010C69C8" w14:textId="0F952848" w:rsidR="00E5656F" w:rsidRPr="003F73D5" w:rsidRDefault="00E5656F">
            <w:pPr>
              <w:rPr>
                <w:rFonts w:ascii="Tahoma" w:hAnsi="Tahoma" w:cs="Tahoma"/>
                <w:sz w:val="16"/>
              </w:rPr>
            </w:pPr>
          </w:p>
        </w:tc>
      </w:tr>
      <w:tr w:rsidR="00E5656F" w:rsidRPr="003F73D5" w14:paraId="7FDCB261" w14:textId="77777777" w:rsidTr="00E5656F">
        <w:tc>
          <w:tcPr>
            <w:tcW w:w="2660" w:type="dxa"/>
            <w:tcBorders>
              <w:top w:val="nil"/>
              <w:right w:val="nil"/>
            </w:tcBorders>
          </w:tcPr>
          <w:p w14:paraId="10897451" w14:textId="58C5BFFA" w:rsidR="00E5656F" w:rsidRPr="003F73D5" w:rsidRDefault="00E5656F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Reason for Execution:                         </w:t>
            </w:r>
          </w:p>
        </w:tc>
        <w:tc>
          <w:tcPr>
            <w:tcW w:w="3172" w:type="dxa"/>
            <w:tcBorders>
              <w:top w:val="nil"/>
              <w:left w:val="nil"/>
              <w:right w:val="nil"/>
            </w:tcBorders>
          </w:tcPr>
          <w:p w14:paraId="043FF908" w14:textId="59420B09" w:rsidR="00E5656F" w:rsidRPr="003F73D5" w:rsidRDefault="00E5656F" w:rsidP="00E5656F">
            <w:pPr>
              <w:jc w:val="center"/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Non Exception: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</w:p>
        </w:tc>
        <w:tc>
          <w:tcPr>
            <w:tcW w:w="2916" w:type="dxa"/>
            <w:tcBorders>
              <w:top w:val="nil"/>
              <w:left w:val="nil"/>
            </w:tcBorders>
          </w:tcPr>
          <w:p w14:paraId="6B1E2E22" w14:textId="55AE4B6F" w:rsidR="00E5656F" w:rsidRPr="003F73D5" w:rsidRDefault="00E5656F" w:rsidP="00E5656F">
            <w:pPr>
              <w:jc w:val="center"/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 xml:space="preserve">Exception: </w:t>
            </w:r>
            <w:r w:rsidRPr="003F73D5">
              <w:rPr>
                <w:rFonts w:ascii="Tahoma" w:hAnsi="Tahoma" w:cs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73D5">
              <w:rPr>
                <w:rFonts w:ascii="Tahoma" w:hAnsi="Tahoma" w:cs="Tahoma"/>
                <w:sz w:val="16"/>
              </w:rPr>
              <w:instrText xml:space="preserve"> FORMCHECKBOX </w:instrText>
            </w:r>
            <w:r w:rsidR="008C71CE">
              <w:rPr>
                <w:rFonts w:ascii="Tahoma" w:hAnsi="Tahoma" w:cs="Tahoma"/>
                <w:sz w:val="16"/>
              </w:rPr>
            </w:r>
            <w:r w:rsidR="008C71CE">
              <w:rPr>
                <w:rFonts w:ascii="Tahoma" w:hAnsi="Tahoma" w:cs="Tahoma"/>
                <w:sz w:val="16"/>
              </w:rPr>
              <w:fldChar w:fldCharType="separate"/>
            </w:r>
            <w:r w:rsidRPr="003F73D5">
              <w:rPr>
                <w:rFonts w:ascii="Tahoma" w:hAnsi="Tahoma" w:cs="Tahoma"/>
                <w:sz w:val="16"/>
              </w:rPr>
              <w:fldChar w:fldCharType="end"/>
            </w:r>
          </w:p>
        </w:tc>
      </w:tr>
    </w:tbl>
    <w:p w14:paraId="5DD8B8A4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3F73D5" w14:paraId="01EBB19C" w14:textId="77777777">
        <w:tc>
          <w:tcPr>
            <w:tcW w:w="8748" w:type="dxa"/>
            <w:shd w:val="pct25" w:color="auto" w:fill="FFFFFF"/>
          </w:tcPr>
          <w:p w14:paraId="5E3066FC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Insertion Point</w:t>
            </w:r>
          </w:p>
        </w:tc>
      </w:tr>
      <w:tr w:rsidR="009B3DE6" w:rsidRPr="003F73D5" w14:paraId="64178988" w14:textId="77777777">
        <w:tc>
          <w:tcPr>
            <w:tcW w:w="8748" w:type="dxa"/>
          </w:tcPr>
          <w:p w14:paraId="4A095BE7" w14:textId="77777777" w:rsidR="009B3DE6" w:rsidRPr="003F73D5" w:rsidRDefault="009B3DE6">
            <w:pPr>
              <w:pStyle w:val="Heading5"/>
              <w:rPr>
                <w:rFonts w:cs="Tahoma"/>
              </w:rPr>
            </w:pPr>
            <w:r w:rsidRPr="003F73D5">
              <w:rPr>
                <w:rFonts w:cs="Tahoma"/>
              </w:rPr>
              <w:t>Step Inserted After</w:t>
            </w:r>
          </w:p>
        </w:tc>
      </w:tr>
      <w:tr w:rsidR="009B3DE6" w:rsidRPr="003F73D5" w14:paraId="13285B73" w14:textId="77777777">
        <w:tc>
          <w:tcPr>
            <w:tcW w:w="8748" w:type="dxa"/>
          </w:tcPr>
          <w:p w14:paraId="7604045D" w14:textId="77777777" w:rsidR="009B3DE6" w:rsidRPr="003F73D5" w:rsidRDefault="009B3DE6">
            <w:pPr>
              <w:pStyle w:val="Heading5"/>
              <w:jc w:val="left"/>
              <w:rPr>
                <w:rFonts w:cs="Tahoma"/>
                <w:b w:val="0"/>
                <w:u w:val="none"/>
              </w:rPr>
            </w:pPr>
          </w:p>
        </w:tc>
      </w:tr>
    </w:tbl>
    <w:p w14:paraId="0E490167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3F73D5" w14:paraId="7FE68A50" w14:textId="77777777">
        <w:tc>
          <w:tcPr>
            <w:tcW w:w="8748" w:type="dxa"/>
            <w:gridSpan w:val="2"/>
            <w:shd w:val="pct25" w:color="auto" w:fill="FFFFFF"/>
          </w:tcPr>
          <w:p w14:paraId="21C78FDB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Pre-Conditions</w:t>
            </w:r>
          </w:p>
        </w:tc>
      </w:tr>
      <w:tr w:rsidR="00036C64" w:rsidRPr="003F73D5" w14:paraId="63A1CCFE" w14:textId="77777777">
        <w:tc>
          <w:tcPr>
            <w:tcW w:w="378" w:type="dxa"/>
          </w:tcPr>
          <w:p w14:paraId="4A552363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14:paraId="3F3B5E6A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5091E58D" w14:textId="77777777">
        <w:tc>
          <w:tcPr>
            <w:tcW w:w="378" w:type="dxa"/>
          </w:tcPr>
          <w:p w14:paraId="514206DC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8370" w:type="dxa"/>
          </w:tcPr>
          <w:p w14:paraId="6D0E16E9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08202446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3F73D5" w14:paraId="5AF3F0CE" w14:textId="77777777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14:paraId="541C40EF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Alternate Course Steps</w:t>
            </w:r>
          </w:p>
        </w:tc>
      </w:tr>
      <w:tr w:rsidR="00A9528A" w:rsidRPr="003F73D5" w14:paraId="0BCE7AB8" w14:textId="77777777">
        <w:trPr>
          <w:cantSplit/>
          <w:trHeight w:val="445"/>
        </w:trPr>
        <w:tc>
          <w:tcPr>
            <w:tcW w:w="374" w:type="dxa"/>
          </w:tcPr>
          <w:p w14:paraId="5B6A02D3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14:paraId="0CFB3963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14:paraId="1CD5518D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14:paraId="3EA645BF" w14:textId="77777777" w:rsidR="00A9528A" w:rsidRPr="003F73D5" w:rsidRDefault="00A9528A">
            <w:pPr>
              <w:jc w:val="center"/>
              <w:rPr>
                <w:rFonts w:ascii="Tahoma" w:hAnsi="Tahoma" w:cs="Tahoma"/>
                <w:b/>
                <w:sz w:val="16"/>
                <w:u w:val="single"/>
              </w:rPr>
            </w:pPr>
            <w:r w:rsidRPr="003F73D5">
              <w:rPr>
                <w:rFonts w:ascii="Tahoma" w:hAnsi="Tahoma" w:cs="Tahoma"/>
                <w:b/>
                <w:sz w:val="16"/>
                <w:u w:val="single"/>
              </w:rPr>
              <w:t>Business Rule(s)#</w:t>
            </w:r>
          </w:p>
        </w:tc>
      </w:tr>
      <w:tr w:rsidR="00A9528A" w:rsidRPr="003F73D5" w14:paraId="1BD06B12" w14:textId="77777777">
        <w:trPr>
          <w:cantSplit/>
          <w:trHeight w:val="231"/>
        </w:trPr>
        <w:tc>
          <w:tcPr>
            <w:tcW w:w="374" w:type="dxa"/>
          </w:tcPr>
          <w:p w14:paraId="0B469F84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14:paraId="2F62470C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684C64C2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55C258AB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3F73D5" w14:paraId="177A125C" w14:textId="77777777">
        <w:trPr>
          <w:cantSplit/>
          <w:trHeight w:val="231"/>
        </w:trPr>
        <w:tc>
          <w:tcPr>
            <w:tcW w:w="374" w:type="dxa"/>
          </w:tcPr>
          <w:p w14:paraId="25A847F0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14:paraId="43DC9715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009CD2C1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1B4DEC97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3F73D5" w14:paraId="51387C5D" w14:textId="77777777">
        <w:trPr>
          <w:cantSplit/>
          <w:trHeight w:val="213"/>
        </w:trPr>
        <w:tc>
          <w:tcPr>
            <w:tcW w:w="374" w:type="dxa"/>
          </w:tcPr>
          <w:p w14:paraId="411F0690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14:paraId="5E4B87CF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12A5E8EB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01E53540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  <w:tr w:rsidR="00A9528A" w:rsidRPr="003F73D5" w14:paraId="30A7CC64" w14:textId="77777777">
        <w:trPr>
          <w:cantSplit/>
          <w:trHeight w:val="231"/>
        </w:trPr>
        <w:tc>
          <w:tcPr>
            <w:tcW w:w="374" w:type="dxa"/>
          </w:tcPr>
          <w:p w14:paraId="7F07EAC1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14:paraId="6DC5DF54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1581" w:type="dxa"/>
          </w:tcPr>
          <w:p w14:paraId="5B158509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50" w:type="dxa"/>
          </w:tcPr>
          <w:p w14:paraId="639D9D48" w14:textId="77777777" w:rsidR="00A9528A" w:rsidRPr="003F73D5" w:rsidRDefault="00A9528A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3058EE1F" w14:textId="77777777" w:rsidR="00036C64" w:rsidRPr="003F73D5" w:rsidRDefault="00036C6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3F73D5" w14:paraId="38AF198A" w14:textId="77777777">
        <w:tc>
          <w:tcPr>
            <w:tcW w:w="8748" w:type="dxa"/>
            <w:gridSpan w:val="2"/>
            <w:shd w:val="pct25" w:color="auto" w:fill="FFFFFF"/>
          </w:tcPr>
          <w:p w14:paraId="5EB3F446" w14:textId="77777777" w:rsidR="00036C64" w:rsidRPr="003F73D5" w:rsidRDefault="00036C64">
            <w:pPr>
              <w:pStyle w:val="Heading1"/>
              <w:rPr>
                <w:rFonts w:cs="Tahoma"/>
              </w:rPr>
            </w:pPr>
            <w:r w:rsidRPr="003F73D5">
              <w:rPr>
                <w:rFonts w:cs="Tahoma"/>
              </w:rPr>
              <w:t>Post-Conditions</w:t>
            </w:r>
          </w:p>
        </w:tc>
      </w:tr>
      <w:tr w:rsidR="00036C64" w:rsidRPr="003F73D5" w14:paraId="30339DDE" w14:textId="77777777">
        <w:tc>
          <w:tcPr>
            <w:tcW w:w="378" w:type="dxa"/>
          </w:tcPr>
          <w:p w14:paraId="3073A37E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1.</w:t>
            </w:r>
          </w:p>
        </w:tc>
        <w:tc>
          <w:tcPr>
            <w:tcW w:w="8370" w:type="dxa"/>
          </w:tcPr>
          <w:p w14:paraId="5F53E2E0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  <w:tr w:rsidR="00036C64" w:rsidRPr="003F73D5" w14:paraId="24A9E063" w14:textId="77777777">
        <w:tc>
          <w:tcPr>
            <w:tcW w:w="378" w:type="dxa"/>
          </w:tcPr>
          <w:p w14:paraId="473C161B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  <w:r w:rsidRPr="003F73D5">
              <w:rPr>
                <w:rFonts w:ascii="Tahoma" w:hAnsi="Tahoma" w:cs="Tahoma"/>
                <w:sz w:val="16"/>
              </w:rPr>
              <w:t>2.</w:t>
            </w:r>
          </w:p>
        </w:tc>
        <w:tc>
          <w:tcPr>
            <w:tcW w:w="8370" w:type="dxa"/>
          </w:tcPr>
          <w:p w14:paraId="6728D615" w14:textId="77777777" w:rsidR="00036C64" w:rsidRPr="003F73D5" w:rsidRDefault="00036C64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2411FA00" w14:textId="1A63C125" w:rsidR="009B3DE6" w:rsidRPr="002A493E" w:rsidRDefault="009B3DE6"/>
    <w:sectPr w:rsidR="009B3DE6" w:rsidRPr="002A493E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D8C"/>
    <w:rsid w:val="00036C64"/>
    <w:rsid w:val="00103406"/>
    <w:rsid w:val="00145595"/>
    <w:rsid w:val="001B6710"/>
    <w:rsid w:val="001E4FD6"/>
    <w:rsid w:val="00227354"/>
    <w:rsid w:val="002A493E"/>
    <w:rsid w:val="003F73D5"/>
    <w:rsid w:val="00472218"/>
    <w:rsid w:val="00623910"/>
    <w:rsid w:val="006E1E63"/>
    <w:rsid w:val="00705B9D"/>
    <w:rsid w:val="008A32E8"/>
    <w:rsid w:val="008A72AA"/>
    <w:rsid w:val="008C71CE"/>
    <w:rsid w:val="00900C10"/>
    <w:rsid w:val="009A69A8"/>
    <w:rsid w:val="009B3DE6"/>
    <w:rsid w:val="00A379A0"/>
    <w:rsid w:val="00A9528A"/>
    <w:rsid w:val="00B257A6"/>
    <w:rsid w:val="00B402B4"/>
    <w:rsid w:val="00BC7D8C"/>
    <w:rsid w:val="00C02A09"/>
    <w:rsid w:val="00CE3A33"/>
    <w:rsid w:val="00D61FDA"/>
    <w:rsid w:val="00E20FD8"/>
    <w:rsid w:val="00E5656F"/>
    <w:rsid w:val="00F46F25"/>
    <w:rsid w:val="00F53DE4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5AD6E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453501502544A82DB498BE151AD86" ma:contentTypeVersion="4" ma:contentTypeDescription="Create a new document." ma:contentTypeScope="" ma:versionID="9c825efb46bbc67ccb1c2b851b8d75b4">
  <xsd:schema xmlns:xsd="http://www.w3.org/2001/XMLSchema" xmlns:xs="http://www.w3.org/2001/XMLSchema" xmlns:p="http://schemas.microsoft.com/office/2006/metadata/properties" xmlns:ns2="2a0c0f38-b007-4950-b465-894b1329b800" targetNamespace="http://schemas.microsoft.com/office/2006/metadata/properties" ma:root="true" ma:fieldsID="6015fdedd6be08543f85e8d569d61f70" ns2:_="">
    <xsd:import namespace="2a0c0f38-b007-4950-b465-894b1329b8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c0f38-b007-4950-b465-894b1329b8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BAC4D-BCD7-4AC7-B451-7036AE94D5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FBC7A1-EE45-427B-81E3-8D2DC0204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70D75-9AC6-4E6E-AA64-A33244934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c0f38-b007-4950-b465-894b1329b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202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JiHyuk Chung</cp:lastModifiedBy>
  <cp:revision>21</cp:revision>
  <cp:lastPrinted>2012-09-26T15:17:00Z</cp:lastPrinted>
  <dcterms:created xsi:type="dcterms:W3CDTF">2012-09-26T15:11:00Z</dcterms:created>
  <dcterms:modified xsi:type="dcterms:W3CDTF">2020-10-06T05:21:00Z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0x0101009DC453501502544A82DB498BE151AD86</vt:lpwstr>
  </property>
</Properties>
</file>